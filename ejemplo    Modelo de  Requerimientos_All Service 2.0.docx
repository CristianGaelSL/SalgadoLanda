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B1FC8" w:rsidRDefault="00257F14">
      <w:pPr>
        <w:pStyle w:val="Ttulo"/>
        <w:jc w:val="right"/>
      </w:pPr>
      <w:r>
        <w:fldChar w:fldCharType="begin"/>
      </w:r>
      <w:r>
        <w:instrText xml:space="preserve"> SUBJECT  \* MERGEFORMAT </w:instrText>
      </w:r>
      <w:r>
        <w:fldChar w:fldCharType="separate"/>
      </w:r>
      <w:r w:rsidR="009B571C">
        <w:t>&lt;ALL SERVICE</w:t>
      </w:r>
      <w:r>
        <w:t>&gt;</w:t>
      </w:r>
      <w:r>
        <w:fldChar w:fldCharType="end"/>
      </w:r>
    </w:p>
    <w:p w:rsidR="001B1FC8" w:rsidRDefault="007C7CD7">
      <w:pPr>
        <w:pStyle w:val="Ttulo"/>
        <w:jc w:val="right"/>
      </w:pPr>
      <w:fldSimple w:instr=" TITLE  \* MERGEFORMAT ">
        <w:r w:rsidR="00257F14">
          <w:t>Modelo de Requerimientos</w:t>
        </w:r>
      </w:fldSimple>
    </w:p>
    <w:p w:rsidR="001B1FC8" w:rsidRDefault="001B1FC8">
      <w:pPr>
        <w:pStyle w:val="Ttulo"/>
        <w:jc w:val="right"/>
      </w:pPr>
    </w:p>
    <w:p w:rsidR="001B1FC8" w:rsidRDefault="00117A83">
      <w:pPr>
        <w:pStyle w:val="Ttulo"/>
        <w:jc w:val="right"/>
        <w:rPr>
          <w:sz w:val="28"/>
        </w:rPr>
      </w:pPr>
      <w:r>
        <w:rPr>
          <w:sz w:val="28"/>
        </w:rPr>
        <w:t>Versión &lt;2</w:t>
      </w:r>
      <w:r w:rsidR="00257F14">
        <w:rPr>
          <w:sz w:val="28"/>
        </w:rPr>
        <w:t>.0&gt;</w:t>
      </w:r>
    </w:p>
    <w:p w:rsidR="001B1FC8" w:rsidRDefault="001B1FC8">
      <w:pPr>
        <w:pStyle w:val="Textoindependiente"/>
      </w:pPr>
    </w:p>
    <w:p w:rsidR="001B1FC8" w:rsidRDefault="001B1FC8" w:rsidP="00EF3F4A">
      <w:pPr>
        <w:pStyle w:val="InfoBlue"/>
        <w:sectPr w:rsidR="001B1FC8">
          <w:headerReference w:type="default" r:id="rId10"/>
          <w:footerReference w:type="even" r:id="rId11"/>
          <w:pgSz w:w="12240" w:h="15840" w:code="1"/>
          <w:pgMar w:top="1440" w:right="1440" w:bottom="1440" w:left="1440" w:header="720" w:footer="720" w:gutter="0"/>
          <w:cols w:space="720"/>
          <w:vAlign w:val="center"/>
        </w:sectPr>
      </w:pPr>
    </w:p>
    <w:p w:rsidR="001B1FC8" w:rsidRDefault="00257F14">
      <w:pPr>
        <w:pStyle w:val="Ttulo"/>
      </w:pPr>
      <w:r>
        <w:lastRenderedPageBreak/>
        <w:t>Bitácora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B1FC8">
        <w:tc>
          <w:tcPr>
            <w:tcW w:w="2304" w:type="dxa"/>
          </w:tcPr>
          <w:p w:rsidR="001B1FC8" w:rsidRDefault="00257F14">
            <w:pPr>
              <w:pStyle w:val="Tabletext"/>
              <w:jc w:val="center"/>
              <w:rPr>
                <w:b/>
              </w:rPr>
            </w:pPr>
            <w:r>
              <w:rPr>
                <w:b/>
              </w:rPr>
              <w:t>Fecha</w:t>
            </w:r>
          </w:p>
        </w:tc>
        <w:tc>
          <w:tcPr>
            <w:tcW w:w="1152" w:type="dxa"/>
          </w:tcPr>
          <w:p w:rsidR="001B1FC8" w:rsidRDefault="00257F14">
            <w:pPr>
              <w:pStyle w:val="Tabletext"/>
              <w:jc w:val="center"/>
              <w:rPr>
                <w:b/>
              </w:rPr>
            </w:pPr>
            <w:r>
              <w:rPr>
                <w:b/>
              </w:rPr>
              <w:t>Versión</w:t>
            </w:r>
          </w:p>
        </w:tc>
        <w:tc>
          <w:tcPr>
            <w:tcW w:w="3744" w:type="dxa"/>
          </w:tcPr>
          <w:p w:rsidR="001B1FC8" w:rsidRDefault="00257F14">
            <w:pPr>
              <w:pStyle w:val="Tabletext"/>
              <w:jc w:val="center"/>
              <w:rPr>
                <w:b/>
              </w:rPr>
            </w:pPr>
            <w:r>
              <w:rPr>
                <w:b/>
              </w:rPr>
              <w:t>Descripción</w:t>
            </w:r>
          </w:p>
        </w:tc>
        <w:tc>
          <w:tcPr>
            <w:tcW w:w="2304" w:type="dxa"/>
          </w:tcPr>
          <w:p w:rsidR="001B1FC8" w:rsidRDefault="00257F14">
            <w:pPr>
              <w:pStyle w:val="Tabletext"/>
              <w:jc w:val="center"/>
              <w:rPr>
                <w:b/>
              </w:rPr>
            </w:pPr>
            <w:r>
              <w:rPr>
                <w:b/>
              </w:rPr>
              <w:t>Autor</w:t>
            </w:r>
          </w:p>
        </w:tc>
      </w:tr>
      <w:tr w:rsidR="001B1FC8">
        <w:tc>
          <w:tcPr>
            <w:tcW w:w="2304" w:type="dxa"/>
          </w:tcPr>
          <w:p w:rsidR="001B1FC8" w:rsidRDefault="00117A83">
            <w:pPr>
              <w:pStyle w:val="Tabletext"/>
            </w:pPr>
            <w:r>
              <w:t>07/04/2021</w:t>
            </w:r>
          </w:p>
        </w:tc>
        <w:tc>
          <w:tcPr>
            <w:tcW w:w="1152" w:type="dxa"/>
          </w:tcPr>
          <w:p w:rsidR="001B1FC8" w:rsidRDefault="00117A83">
            <w:pPr>
              <w:pStyle w:val="Tabletext"/>
            </w:pPr>
            <w:r>
              <w:t>2</w:t>
            </w:r>
            <w:r w:rsidR="009B571C">
              <w:t>.0</w:t>
            </w:r>
          </w:p>
        </w:tc>
        <w:tc>
          <w:tcPr>
            <w:tcW w:w="3744" w:type="dxa"/>
          </w:tcPr>
          <w:p w:rsidR="001B1FC8" w:rsidRDefault="00117A83">
            <w:pPr>
              <w:pStyle w:val="Tabletext"/>
            </w:pPr>
            <w:r>
              <w:rPr>
                <w:rFonts w:ascii="Arial" w:hAnsi="Arial" w:cs="Arial"/>
                <w:sz w:val="22"/>
              </w:rPr>
              <w:t>Desarrollo</w:t>
            </w:r>
            <w:r w:rsidR="009B571C">
              <w:rPr>
                <w:rFonts w:ascii="Arial" w:hAnsi="Arial" w:cs="Arial"/>
                <w:sz w:val="22"/>
              </w:rPr>
              <w:t xml:space="preserve"> de proyecto “All Service</w:t>
            </w:r>
            <w:r w:rsidR="009B571C" w:rsidRPr="009B42E4">
              <w:rPr>
                <w:rFonts w:ascii="Arial" w:hAnsi="Arial" w:cs="Arial"/>
                <w:sz w:val="22"/>
              </w:rPr>
              <w:t>”</w:t>
            </w:r>
          </w:p>
        </w:tc>
        <w:tc>
          <w:tcPr>
            <w:tcW w:w="2304" w:type="dxa"/>
          </w:tcPr>
          <w:p w:rsidR="009B571C" w:rsidRPr="009B42E4" w:rsidRDefault="009B571C" w:rsidP="009B571C">
            <w:pPr>
              <w:pStyle w:val="Tabletext"/>
              <w:jc w:val="both"/>
              <w:rPr>
                <w:rFonts w:ascii="Arial" w:hAnsi="Arial" w:cs="Arial"/>
                <w:sz w:val="22"/>
              </w:rPr>
            </w:pPr>
            <w:r w:rsidRPr="009B42E4">
              <w:rPr>
                <w:rFonts w:ascii="Arial" w:hAnsi="Arial" w:cs="Arial"/>
                <w:sz w:val="22"/>
              </w:rPr>
              <w:t>Blas Hernández Raúl</w:t>
            </w:r>
          </w:p>
          <w:p w:rsidR="009B571C" w:rsidRPr="009B42E4" w:rsidRDefault="009B571C" w:rsidP="009B571C">
            <w:pPr>
              <w:pStyle w:val="Tabletext"/>
              <w:jc w:val="both"/>
              <w:rPr>
                <w:rFonts w:ascii="Arial" w:hAnsi="Arial" w:cs="Arial"/>
                <w:sz w:val="22"/>
              </w:rPr>
            </w:pPr>
            <w:r w:rsidRPr="009B42E4">
              <w:rPr>
                <w:rFonts w:ascii="Arial" w:hAnsi="Arial" w:cs="Arial"/>
                <w:sz w:val="22"/>
              </w:rPr>
              <w:t>Celaya Flores José de Jesús</w:t>
            </w:r>
          </w:p>
          <w:p w:rsidR="001B1FC8" w:rsidRDefault="009B571C" w:rsidP="009B571C">
            <w:pPr>
              <w:pStyle w:val="Tabletext"/>
            </w:pPr>
            <w:r w:rsidRPr="009B42E4">
              <w:rPr>
                <w:rFonts w:ascii="Arial" w:hAnsi="Arial" w:cs="Arial"/>
                <w:sz w:val="22"/>
              </w:rPr>
              <w:t xml:space="preserve">Hernández </w:t>
            </w:r>
            <w:r w:rsidR="00117A83" w:rsidRPr="009B42E4">
              <w:rPr>
                <w:rFonts w:ascii="Arial" w:hAnsi="Arial" w:cs="Arial"/>
                <w:sz w:val="22"/>
              </w:rPr>
              <w:t>Álvarez</w:t>
            </w:r>
            <w:r w:rsidRPr="009B42E4">
              <w:rPr>
                <w:rFonts w:ascii="Arial" w:hAnsi="Arial" w:cs="Arial"/>
                <w:sz w:val="22"/>
              </w:rPr>
              <w:t xml:space="preserve"> Ricardo Alexis</w:t>
            </w:r>
          </w:p>
        </w:tc>
      </w:tr>
      <w:tr w:rsidR="001B1FC8">
        <w:tc>
          <w:tcPr>
            <w:tcW w:w="2304" w:type="dxa"/>
          </w:tcPr>
          <w:p w:rsidR="001B1FC8" w:rsidRDefault="001B1FC8">
            <w:pPr>
              <w:pStyle w:val="Tabletext"/>
            </w:pPr>
          </w:p>
        </w:tc>
        <w:tc>
          <w:tcPr>
            <w:tcW w:w="1152" w:type="dxa"/>
          </w:tcPr>
          <w:p w:rsidR="001B1FC8" w:rsidRDefault="001B1FC8">
            <w:pPr>
              <w:pStyle w:val="Tabletext"/>
            </w:pPr>
          </w:p>
        </w:tc>
        <w:tc>
          <w:tcPr>
            <w:tcW w:w="3744" w:type="dxa"/>
          </w:tcPr>
          <w:p w:rsidR="001B1FC8" w:rsidRDefault="001B1FC8">
            <w:pPr>
              <w:pStyle w:val="Tabletext"/>
            </w:pPr>
          </w:p>
        </w:tc>
        <w:tc>
          <w:tcPr>
            <w:tcW w:w="2304" w:type="dxa"/>
          </w:tcPr>
          <w:p w:rsidR="001B1FC8" w:rsidRDefault="001B1FC8">
            <w:pPr>
              <w:pStyle w:val="Tabletext"/>
            </w:pPr>
          </w:p>
        </w:tc>
      </w:tr>
      <w:tr w:rsidR="001B1FC8">
        <w:tc>
          <w:tcPr>
            <w:tcW w:w="2304" w:type="dxa"/>
          </w:tcPr>
          <w:p w:rsidR="001B1FC8" w:rsidRDefault="001B1FC8">
            <w:pPr>
              <w:pStyle w:val="Tabletext"/>
            </w:pPr>
          </w:p>
        </w:tc>
        <w:tc>
          <w:tcPr>
            <w:tcW w:w="1152" w:type="dxa"/>
          </w:tcPr>
          <w:p w:rsidR="001B1FC8" w:rsidRDefault="001B1FC8">
            <w:pPr>
              <w:pStyle w:val="Tabletext"/>
            </w:pPr>
          </w:p>
        </w:tc>
        <w:tc>
          <w:tcPr>
            <w:tcW w:w="3744" w:type="dxa"/>
          </w:tcPr>
          <w:p w:rsidR="001B1FC8" w:rsidRDefault="001B1FC8">
            <w:pPr>
              <w:pStyle w:val="Tabletext"/>
            </w:pPr>
          </w:p>
        </w:tc>
        <w:tc>
          <w:tcPr>
            <w:tcW w:w="2304" w:type="dxa"/>
          </w:tcPr>
          <w:p w:rsidR="001B1FC8" w:rsidRDefault="001B1FC8">
            <w:pPr>
              <w:pStyle w:val="Tabletext"/>
            </w:pPr>
          </w:p>
        </w:tc>
      </w:tr>
      <w:tr w:rsidR="001B1FC8">
        <w:tc>
          <w:tcPr>
            <w:tcW w:w="2304" w:type="dxa"/>
          </w:tcPr>
          <w:p w:rsidR="001B1FC8" w:rsidRDefault="001B1FC8">
            <w:pPr>
              <w:pStyle w:val="Tabletext"/>
            </w:pPr>
          </w:p>
        </w:tc>
        <w:tc>
          <w:tcPr>
            <w:tcW w:w="1152" w:type="dxa"/>
          </w:tcPr>
          <w:p w:rsidR="001B1FC8" w:rsidRDefault="001B1FC8">
            <w:pPr>
              <w:pStyle w:val="Tabletext"/>
            </w:pPr>
          </w:p>
        </w:tc>
        <w:tc>
          <w:tcPr>
            <w:tcW w:w="3744" w:type="dxa"/>
          </w:tcPr>
          <w:p w:rsidR="001B1FC8" w:rsidRDefault="001B1FC8">
            <w:pPr>
              <w:pStyle w:val="Tabletext"/>
            </w:pPr>
          </w:p>
        </w:tc>
        <w:tc>
          <w:tcPr>
            <w:tcW w:w="2304" w:type="dxa"/>
          </w:tcPr>
          <w:p w:rsidR="001B1FC8" w:rsidRDefault="001B1FC8">
            <w:pPr>
              <w:pStyle w:val="Tabletext"/>
            </w:pPr>
          </w:p>
        </w:tc>
      </w:tr>
    </w:tbl>
    <w:p w:rsidR="001B1FC8" w:rsidRDefault="001B1FC8">
      <w:pPr>
        <w:pStyle w:val="Textoindependiente"/>
      </w:pPr>
    </w:p>
    <w:p w:rsidR="001B1FC8" w:rsidRDefault="00257F14">
      <w:pPr>
        <w:pStyle w:val="Ttulo"/>
      </w:pPr>
      <w:r>
        <w:br w:type="page"/>
      </w:r>
      <w:r>
        <w:lastRenderedPageBreak/>
        <w:t>Contenido</w:t>
      </w:r>
    </w:p>
    <w:p w:rsidR="00807E95" w:rsidRDefault="00257F14">
      <w:pPr>
        <w:pStyle w:val="TDC1"/>
        <w:tabs>
          <w:tab w:val="left" w:pos="601"/>
          <w:tab w:val="right" w:leader="dot" w:pos="9350"/>
        </w:tabs>
        <w:rPr>
          <w:rFonts w:asciiTheme="minorHAnsi" w:eastAsiaTheme="minorEastAsia" w:hAnsiTheme="minorHAnsi" w:cstheme="minorBidi"/>
          <w:b w:val="0"/>
          <w:bCs w:val="0"/>
          <w:noProof/>
          <w:sz w:val="22"/>
          <w:szCs w:val="22"/>
          <w:lang w:eastAsia="es-MX"/>
        </w:rPr>
      </w:pPr>
      <w:r>
        <w:fldChar w:fldCharType="begin"/>
      </w:r>
      <w:r>
        <w:instrText xml:space="preserve"> TOC \o "1-4" \h \z </w:instrText>
      </w:r>
      <w:r>
        <w:fldChar w:fldCharType="separate"/>
      </w:r>
      <w:hyperlink w:anchor="_Toc62728449" w:history="1">
        <w:r w:rsidR="00807E95" w:rsidRPr="00382726">
          <w:rPr>
            <w:rStyle w:val="Hipervnculo"/>
            <w:noProof/>
          </w:rPr>
          <w:t>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Introducción</w:t>
        </w:r>
        <w:r w:rsidR="00807E95">
          <w:rPr>
            <w:noProof/>
            <w:webHidden/>
          </w:rPr>
          <w:tab/>
        </w:r>
        <w:r w:rsidR="00807E95">
          <w:rPr>
            <w:noProof/>
            <w:webHidden/>
          </w:rPr>
          <w:fldChar w:fldCharType="begin"/>
        </w:r>
        <w:r w:rsidR="00807E95">
          <w:rPr>
            <w:noProof/>
            <w:webHidden/>
          </w:rPr>
          <w:instrText xml:space="preserve"> PAGEREF _Toc62728449 \h </w:instrText>
        </w:r>
        <w:r w:rsidR="00807E95">
          <w:rPr>
            <w:noProof/>
            <w:webHidden/>
          </w:rPr>
        </w:r>
        <w:r w:rsidR="00807E95">
          <w:rPr>
            <w:noProof/>
            <w:webHidden/>
          </w:rPr>
          <w:fldChar w:fldCharType="separate"/>
        </w:r>
        <w:r w:rsidR="00807E95">
          <w:rPr>
            <w:noProof/>
            <w:webHidden/>
          </w:rPr>
          <w:t>4</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0" w:history="1">
        <w:r w:rsidR="00807E95" w:rsidRPr="00382726">
          <w:rPr>
            <w:rStyle w:val="Hipervnculo"/>
            <w:rFonts w:cs="Arial"/>
            <w:noProof/>
          </w:rPr>
          <w:t>1.1</w:t>
        </w:r>
        <w:r w:rsidR="00807E95">
          <w:rPr>
            <w:rFonts w:asciiTheme="minorHAnsi" w:eastAsiaTheme="minorEastAsia" w:hAnsiTheme="minorHAnsi" w:cstheme="minorBidi"/>
            <w:b w:val="0"/>
            <w:noProof/>
            <w:sz w:val="22"/>
            <w:szCs w:val="22"/>
            <w:lang w:eastAsia="es-MX"/>
          </w:rPr>
          <w:tab/>
        </w:r>
        <w:r w:rsidR="00807E95" w:rsidRPr="00382726">
          <w:rPr>
            <w:rStyle w:val="Hipervnculo"/>
            <w:rFonts w:cs="Arial"/>
            <w:noProof/>
          </w:rPr>
          <w:t>Propósito</w:t>
        </w:r>
        <w:r w:rsidR="00807E95">
          <w:rPr>
            <w:noProof/>
            <w:webHidden/>
          </w:rPr>
          <w:tab/>
        </w:r>
        <w:r w:rsidR="00807E95">
          <w:rPr>
            <w:noProof/>
            <w:webHidden/>
          </w:rPr>
          <w:fldChar w:fldCharType="begin"/>
        </w:r>
        <w:r w:rsidR="00807E95">
          <w:rPr>
            <w:noProof/>
            <w:webHidden/>
          </w:rPr>
          <w:instrText xml:space="preserve"> PAGEREF _Toc62728450 \h </w:instrText>
        </w:r>
        <w:r w:rsidR="00807E95">
          <w:rPr>
            <w:noProof/>
            <w:webHidden/>
          </w:rPr>
        </w:r>
        <w:r w:rsidR="00807E95">
          <w:rPr>
            <w:noProof/>
            <w:webHidden/>
          </w:rPr>
          <w:fldChar w:fldCharType="separate"/>
        </w:r>
        <w:r w:rsidR="00807E95">
          <w:rPr>
            <w:noProof/>
            <w:webHidden/>
          </w:rPr>
          <w:t>5</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1" w:history="1">
        <w:r w:rsidR="00807E95" w:rsidRPr="00382726">
          <w:rPr>
            <w:rStyle w:val="Hipervnculo"/>
            <w:rFonts w:cs="Arial"/>
            <w:noProof/>
          </w:rPr>
          <w:t>1.2</w:t>
        </w:r>
        <w:r w:rsidR="00807E95">
          <w:rPr>
            <w:rFonts w:asciiTheme="minorHAnsi" w:eastAsiaTheme="minorEastAsia" w:hAnsiTheme="minorHAnsi" w:cstheme="minorBidi"/>
            <w:b w:val="0"/>
            <w:noProof/>
            <w:sz w:val="22"/>
            <w:szCs w:val="22"/>
            <w:lang w:eastAsia="es-MX"/>
          </w:rPr>
          <w:tab/>
        </w:r>
        <w:r w:rsidR="00807E95" w:rsidRPr="00382726">
          <w:rPr>
            <w:rStyle w:val="Hipervnculo"/>
            <w:rFonts w:cs="Arial"/>
            <w:noProof/>
          </w:rPr>
          <w:t>Alcance</w:t>
        </w:r>
        <w:r w:rsidR="00807E95">
          <w:rPr>
            <w:noProof/>
            <w:webHidden/>
          </w:rPr>
          <w:tab/>
        </w:r>
        <w:r w:rsidR="00807E95">
          <w:rPr>
            <w:noProof/>
            <w:webHidden/>
          </w:rPr>
          <w:fldChar w:fldCharType="begin"/>
        </w:r>
        <w:r w:rsidR="00807E95">
          <w:rPr>
            <w:noProof/>
            <w:webHidden/>
          </w:rPr>
          <w:instrText xml:space="preserve"> PAGEREF _Toc62728451 \h </w:instrText>
        </w:r>
        <w:r w:rsidR="00807E95">
          <w:rPr>
            <w:noProof/>
            <w:webHidden/>
          </w:rPr>
        </w:r>
        <w:r w:rsidR="00807E95">
          <w:rPr>
            <w:noProof/>
            <w:webHidden/>
          </w:rPr>
          <w:fldChar w:fldCharType="separate"/>
        </w:r>
        <w:r w:rsidR="00807E95">
          <w:rPr>
            <w:noProof/>
            <w:webHidden/>
          </w:rPr>
          <w:t>5</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2" w:history="1">
        <w:r w:rsidR="00807E95" w:rsidRPr="00382726">
          <w:rPr>
            <w:rStyle w:val="Hipervnculo"/>
            <w:rFonts w:cs="Arial"/>
            <w:noProof/>
          </w:rPr>
          <w:t>1.3</w:t>
        </w:r>
        <w:r w:rsidR="00807E95">
          <w:rPr>
            <w:rFonts w:asciiTheme="minorHAnsi" w:eastAsiaTheme="minorEastAsia" w:hAnsiTheme="minorHAnsi" w:cstheme="minorBidi"/>
            <w:b w:val="0"/>
            <w:noProof/>
            <w:sz w:val="22"/>
            <w:szCs w:val="22"/>
            <w:lang w:eastAsia="es-MX"/>
          </w:rPr>
          <w:tab/>
        </w:r>
        <w:r w:rsidR="00807E95" w:rsidRPr="00382726">
          <w:rPr>
            <w:rStyle w:val="Hipervnculo"/>
            <w:rFonts w:cs="Arial"/>
            <w:noProof/>
          </w:rPr>
          <w:t>Definiciones, Acrónimos, y Abreviaciones</w:t>
        </w:r>
        <w:r w:rsidR="00807E95">
          <w:rPr>
            <w:noProof/>
            <w:webHidden/>
          </w:rPr>
          <w:tab/>
        </w:r>
        <w:r w:rsidR="00807E95">
          <w:rPr>
            <w:noProof/>
            <w:webHidden/>
          </w:rPr>
          <w:fldChar w:fldCharType="begin"/>
        </w:r>
        <w:r w:rsidR="00807E95">
          <w:rPr>
            <w:noProof/>
            <w:webHidden/>
          </w:rPr>
          <w:instrText xml:space="preserve"> PAGEREF _Toc62728452 \h </w:instrText>
        </w:r>
        <w:r w:rsidR="00807E95">
          <w:rPr>
            <w:noProof/>
            <w:webHidden/>
          </w:rPr>
        </w:r>
        <w:r w:rsidR="00807E95">
          <w:rPr>
            <w:noProof/>
            <w:webHidden/>
          </w:rPr>
          <w:fldChar w:fldCharType="separate"/>
        </w:r>
        <w:r w:rsidR="00807E95">
          <w:rPr>
            <w:noProof/>
            <w:webHidden/>
          </w:rPr>
          <w:t>5</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3" w:history="1">
        <w:r w:rsidR="00807E95" w:rsidRPr="00382726">
          <w:rPr>
            <w:rStyle w:val="Hipervnculo"/>
            <w:rFonts w:cs="Arial"/>
            <w:noProof/>
            <w:lang w:val="en-US"/>
          </w:rPr>
          <w:t>1.4</w:t>
        </w:r>
        <w:r w:rsidR="00807E95">
          <w:rPr>
            <w:rFonts w:asciiTheme="minorHAnsi" w:eastAsiaTheme="minorEastAsia" w:hAnsiTheme="minorHAnsi" w:cstheme="minorBidi"/>
            <w:b w:val="0"/>
            <w:noProof/>
            <w:sz w:val="22"/>
            <w:szCs w:val="22"/>
            <w:lang w:eastAsia="es-MX"/>
          </w:rPr>
          <w:tab/>
        </w:r>
        <w:r w:rsidR="00807E95" w:rsidRPr="00382726">
          <w:rPr>
            <w:rStyle w:val="Hipervnculo"/>
            <w:rFonts w:cs="Arial"/>
            <w:noProof/>
            <w:lang w:val="en-US"/>
          </w:rPr>
          <w:t>Referencias</w:t>
        </w:r>
        <w:r w:rsidR="00807E95">
          <w:rPr>
            <w:noProof/>
            <w:webHidden/>
          </w:rPr>
          <w:tab/>
        </w:r>
        <w:r w:rsidR="00807E95">
          <w:rPr>
            <w:noProof/>
            <w:webHidden/>
          </w:rPr>
          <w:fldChar w:fldCharType="begin"/>
        </w:r>
        <w:r w:rsidR="00807E95">
          <w:rPr>
            <w:noProof/>
            <w:webHidden/>
          </w:rPr>
          <w:instrText xml:space="preserve"> PAGEREF _Toc62728453 \h </w:instrText>
        </w:r>
        <w:r w:rsidR="00807E95">
          <w:rPr>
            <w:noProof/>
            <w:webHidden/>
          </w:rPr>
        </w:r>
        <w:r w:rsidR="00807E95">
          <w:rPr>
            <w:noProof/>
            <w:webHidden/>
          </w:rPr>
          <w:fldChar w:fldCharType="separate"/>
        </w:r>
        <w:r w:rsidR="00807E95">
          <w:rPr>
            <w:noProof/>
            <w:webHidden/>
          </w:rPr>
          <w:t>5</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4" w:history="1">
        <w:r w:rsidR="00807E95" w:rsidRPr="00382726">
          <w:rPr>
            <w:rStyle w:val="Hipervnculo"/>
            <w:rFonts w:cs="Arial"/>
            <w:noProof/>
            <w:lang w:val="en-US"/>
          </w:rPr>
          <w:t>1.5</w:t>
        </w:r>
        <w:r w:rsidR="00807E95">
          <w:rPr>
            <w:rFonts w:asciiTheme="minorHAnsi" w:eastAsiaTheme="minorEastAsia" w:hAnsiTheme="minorHAnsi" w:cstheme="minorBidi"/>
            <w:b w:val="0"/>
            <w:noProof/>
            <w:sz w:val="22"/>
            <w:szCs w:val="22"/>
            <w:lang w:eastAsia="es-MX"/>
          </w:rPr>
          <w:tab/>
        </w:r>
        <w:r w:rsidR="00807E95" w:rsidRPr="00382726">
          <w:rPr>
            <w:rStyle w:val="Hipervnculo"/>
            <w:rFonts w:cs="Arial"/>
            <w:noProof/>
            <w:lang w:val="en-US"/>
          </w:rPr>
          <w:t>Resumen</w:t>
        </w:r>
        <w:r w:rsidR="00807E95">
          <w:rPr>
            <w:noProof/>
            <w:webHidden/>
          </w:rPr>
          <w:tab/>
        </w:r>
        <w:r w:rsidR="00807E95">
          <w:rPr>
            <w:noProof/>
            <w:webHidden/>
          </w:rPr>
          <w:fldChar w:fldCharType="begin"/>
        </w:r>
        <w:r w:rsidR="00807E95">
          <w:rPr>
            <w:noProof/>
            <w:webHidden/>
          </w:rPr>
          <w:instrText xml:space="preserve"> PAGEREF _Toc62728454 \h </w:instrText>
        </w:r>
        <w:r w:rsidR="00807E95">
          <w:rPr>
            <w:noProof/>
            <w:webHidden/>
          </w:rPr>
        </w:r>
        <w:r w:rsidR="00807E95">
          <w:rPr>
            <w:noProof/>
            <w:webHidden/>
          </w:rPr>
          <w:fldChar w:fldCharType="separate"/>
        </w:r>
        <w:r w:rsidR="00807E95">
          <w:rPr>
            <w:noProof/>
            <w:webHidden/>
          </w:rPr>
          <w:t>5</w:t>
        </w:r>
        <w:r w:rsidR="00807E95">
          <w:rPr>
            <w:noProof/>
            <w:webHidden/>
          </w:rPr>
          <w:fldChar w:fldCharType="end"/>
        </w:r>
      </w:hyperlink>
    </w:p>
    <w:p w:rsidR="00807E95" w:rsidRDefault="00EA5198">
      <w:pPr>
        <w:pStyle w:val="TDC1"/>
        <w:tabs>
          <w:tab w:val="left" w:pos="601"/>
          <w:tab w:val="right" w:leader="dot" w:pos="9350"/>
        </w:tabs>
        <w:rPr>
          <w:rFonts w:asciiTheme="minorHAnsi" w:eastAsiaTheme="minorEastAsia" w:hAnsiTheme="minorHAnsi" w:cstheme="minorBidi"/>
          <w:b w:val="0"/>
          <w:bCs w:val="0"/>
          <w:noProof/>
          <w:sz w:val="22"/>
          <w:szCs w:val="22"/>
          <w:lang w:eastAsia="es-MX"/>
        </w:rPr>
      </w:pPr>
      <w:hyperlink w:anchor="_Toc62728455" w:history="1">
        <w:r w:rsidR="00807E95" w:rsidRPr="00382726">
          <w:rPr>
            <w:rStyle w:val="Hipervnculo"/>
            <w:noProof/>
            <w:lang w:val="en-US"/>
          </w:rPr>
          <w:t>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lang w:val="en-US"/>
          </w:rPr>
          <w:t>Problem Statement</w:t>
        </w:r>
        <w:r w:rsidR="00807E95">
          <w:rPr>
            <w:noProof/>
            <w:webHidden/>
          </w:rPr>
          <w:tab/>
        </w:r>
        <w:r w:rsidR="00807E95">
          <w:rPr>
            <w:noProof/>
            <w:webHidden/>
          </w:rPr>
          <w:fldChar w:fldCharType="begin"/>
        </w:r>
        <w:r w:rsidR="00807E95">
          <w:rPr>
            <w:noProof/>
            <w:webHidden/>
          </w:rPr>
          <w:instrText xml:space="preserve"> PAGEREF _Toc62728455 \h </w:instrText>
        </w:r>
        <w:r w:rsidR="00807E95">
          <w:rPr>
            <w:noProof/>
            <w:webHidden/>
          </w:rPr>
        </w:r>
        <w:r w:rsidR="00807E95">
          <w:rPr>
            <w:noProof/>
            <w:webHidden/>
          </w:rPr>
          <w:fldChar w:fldCharType="separate"/>
        </w:r>
        <w:r w:rsidR="00807E95">
          <w:rPr>
            <w:noProof/>
            <w:webHidden/>
          </w:rPr>
          <w:t>6</w:t>
        </w:r>
        <w:r w:rsidR="00807E95">
          <w:rPr>
            <w:noProof/>
            <w:webHidden/>
          </w:rPr>
          <w:fldChar w:fldCharType="end"/>
        </w:r>
      </w:hyperlink>
    </w:p>
    <w:p w:rsidR="00807E95" w:rsidRDefault="00EA5198">
      <w:pPr>
        <w:pStyle w:val="TDC1"/>
        <w:tabs>
          <w:tab w:val="left" w:pos="601"/>
          <w:tab w:val="right" w:leader="dot" w:pos="9350"/>
        </w:tabs>
        <w:rPr>
          <w:rFonts w:asciiTheme="minorHAnsi" w:eastAsiaTheme="minorEastAsia" w:hAnsiTheme="minorHAnsi" w:cstheme="minorBidi"/>
          <w:b w:val="0"/>
          <w:bCs w:val="0"/>
          <w:noProof/>
          <w:sz w:val="22"/>
          <w:szCs w:val="22"/>
          <w:lang w:eastAsia="es-MX"/>
        </w:rPr>
      </w:pPr>
      <w:hyperlink w:anchor="_Toc62728456" w:history="1">
        <w:r w:rsidR="00807E95" w:rsidRPr="00382726">
          <w:rPr>
            <w:rStyle w:val="Hipervnculo"/>
            <w:noProof/>
            <w:lang w:val="en-US"/>
          </w:rPr>
          <w:t>3.</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lang w:val="en-US"/>
          </w:rPr>
          <w:t>Stakeholder and User Descriptions</w:t>
        </w:r>
        <w:r w:rsidR="00807E95">
          <w:rPr>
            <w:noProof/>
            <w:webHidden/>
          </w:rPr>
          <w:tab/>
        </w:r>
        <w:r w:rsidR="00807E95">
          <w:rPr>
            <w:noProof/>
            <w:webHidden/>
          </w:rPr>
          <w:fldChar w:fldCharType="begin"/>
        </w:r>
        <w:r w:rsidR="00807E95">
          <w:rPr>
            <w:noProof/>
            <w:webHidden/>
          </w:rPr>
          <w:instrText xml:space="preserve"> PAGEREF _Toc62728456 \h </w:instrText>
        </w:r>
        <w:r w:rsidR="00807E95">
          <w:rPr>
            <w:noProof/>
            <w:webHidden/>
          </w:rPr>
        </w:r>
        <w:r w:rsidR="00807E95">
          <w:rPr>
            <w:noProof/>
            <w:webHidden/>
          </w:rPr>
          <w:fldChar w:fldCharType="separate"/>
        </w:r>
        <w:r w:rsidR="00807E95">
          <w:rPr>
            <w:noProof/>
            <w:webHidden/>
          </w:rPr>
          <w:t>6</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7" w:history="1">
        <w:r w:rsidR="00807E95" w:rsidRPr="00382726">
          <w:rPr>
            <w:rStyle w:val="Hipervnculo"/>
            <w:noProof/>
            <w:lang w:val="en-US"/>
          </w:rPr>
          <w:t>3.1</w:t>
        </w:r>
        <w:r w:rsidR="00807E95">
          <w:rPr>
            <w:rFonts w:asciiTheme="minorHAnsi" w:eastAsiaTheme="minorEastAsia" w:hAnsiTheme="minorHAnsi" w:cstheme="minorBidi"/>
            <w:b w:val="0"/>
            <w:noProof/>
            <w:sz w:val="22"/>
            <w:szCs w:val="22"/>
            <w:lang w:eastAsia="es-MX"/>
          </w:rPr>
          <w:tab/>
        </w:r>
        <w:r w:rsidR="00807E95" w:rsidRPr="00382726">
          <w:rPr>
            <w:rStyle w:val="Hipervnculo"/>
            <w:noProof/>
            <w:lang w:val="en-US"/>
          </w:rPr>
          <w:t>Stakeholder Summary</w:t>
        </w:r>
        <w:r w:rsidR="00807E95">
          <w:rPr>
            <w:noProof/>
            <w:webHidden/>
          </w:rPr>
          <w:tab/>
        </w:r>
        <w:r w:rsidR="00807E95">
          <w:rPr>
            <w:noProof/>
            <w:webHidden/>
          </w:rPr>
          <w:fldChar w:fldCharType="begin"/>
        </w:r>
        <w:r w:rsidR="00807E95">
          <w:rPr>
            <w:noProof/>
            <w:webHidden/>
          </w:rPr>
          <w:instrText xml:space="preserve"> PAGEREF _Toc62728457 \h </w:instrText>
        </w:r>
        <w:r w:rsidR="00807E95">
          <w:rPr>
            <w:noProof/>
            <w:webHidden/>
          </w:rPr>
        </w:r>
        <w:r w:rsidR="00807E95">
          <w:rPr>
            <w:noProof/>
            <w:webHidden/>
          </w:rPr>
          <w:fldChar w:fldCharType="separate"/>
        </w:r>
        <w:r w:rsidR="00807E95">
          <w:rPr>
            <w:noProof/>
            <w:webHidden/>
          </w:rPr>
          <w:t>6</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58" w:history="1">
        <w:r w:rsidR="00807E95" w:rsidRPr="00382726">
          <w:rPr>
            <w:rStyle w:val="Hipervnculo"/>
            <w:noProof/>
            <w:lang w:val="en-US"/>
          </w:rPr>
          <w:t>3.2</w:t>
        </w:r>
        <w:r w:rsidR="00807E95">
          <w:rPr>
            <w:rFonts w:asciiTheme="minorHAnsi" w:eastAsiaTheme="minorEastAsia" w:hAnsiTheme="minorHAnsi" w:cstheme="minorBidi"/>
            <w:b w:val="0"/>
            <w:noProof/>
            <w:sz w:val="22"/>
            <w:szCs w:val="22"/>
            <w:lang w:eastAsia="es-MX"/>
          </w:rPr>
          <w:tab/>
        </w:r>
        <w:r w:rsidR="00807E95" w:rsidRPr="00382726">
          <w:rPr>
            <w:rStyle w:val="Hipervnculo"/>
            <w:noProof/>
            <w:lang w:val="en-US"/>
          </w:rPr>
          <w:t>User Summary</w:t>
        </w:r>
        <w:r w:rsidR="00807E95">
          <w:rPr>
            <w:noProof/>
            <w:webHidden/>
          </w:rPr>
          <w:tab/>
        </w:r>
        <w:r w:rsidR="00807E95">
          <w:rPr>
            <w:noProof/>
            <w:webHidden/>
          </w:rPr>
          <w:fldChar w:fldCharType="begin"/>
        </w:r>
        <w:r w:rsidR="00807E95">
          <w:rPr>
            <w:noProof/>
            <w:webHidden/>
          </w:rPr>
          <w:instrText xml:space="preserve"> PAGEREF _Toc62728458 \h </w:instrText>
        </w:r>
        <w:r w:rsidR="00807E95">
          <w:rPr>
            <w:noProof/>
            <w:webHidden/>
          </w:rPr>
        </w:r>
        <w:r w:rsidR="00807E95">
          <w:rPr>
            <w:noProof/>
            <w:webHidden/>
          </w:rPr>
          <w:fldChar w:fldCharType="separate"/>
        </w:r>
        <w:r w:rsidR="00807E95">
          <w:rPr>
            <w:noProof/>
            <w:webHidden/>
          </w:rPr>
          <w:t>7</w:t>
        </w:r>
        <w:r w:rsidR="00807E95">
          <w:rPr>
            <w:noProof/>
            <w:webHidden/>
          </w:rPr>
          <w:fldChar w:fldCharType="end"/>
        </w:r>
      </w:hyperlink>
    </w:p>
    <w:p w:rsidR="00807E95" w:rsidRDefault="00EA5198">
      <w:pPr>
        <w:pStyle w:val="TDC1"/>
        <w:tabs>
          <w:tab w:val="left" w:pos="601"/>
          <w:tab w:val="right" w:leader="dot" w:pos="9350"/>
        </w:tabs>
        <w:rPr>
          <w:rFonts w:asciiTheme="minorHAnsi" w:eastAsiaTheme="minorEastAsia" w:hAnsiTheme="minorHAnsi" w:cstheme="minorBidi"/>
          <w:b w:val="0"/>
          <w:bCs w:val="0"/>
          <w:noProof/>
          <w:sz w:val="22"/>
          <w:szCs w:val="22"/>
          <w:lang w:eastAsia="es-MX"/>
        </w:rPr>
      </w:pPr>
      <w:hyperlink w:anchor="_Toc62728459" w:history="1">
        <w:r w:rsidR="00807E95" w:rsidRPr="00382726">
          <w:rPr>
            <w:rStyle w:val="Hipervnculo"/>
            <w:noProof/>
          </w:rPr>
          <w:t>4.</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Vista de Casos de Uso</w:t>
        </w:r>
        <w:r w:rsidR="00807E95">
          <w:rPr>
            <w:noProof/>
            <w:webHidden/>
          </w:rPr>
          <w:tab/>
        </w:r>
        <w:r w:rsidR="00807E95">
          <w:rPr>
            <w:noProof/>
            <w:webHidden/>
          </w:rPr>
          <w:fldChar w:fldCharType="begin"/>
        </w:r>
        <w:r w:rsidR="00807E95">
          <w:rPr>
            <w:noProof/>
            <w:webHidden/>
          </w:rPr>
          <w:instrText xml:space="preserve"> PAGEREF _Toc62728459 \h </w:instrText>
        </w:r>
        <w:r w:rsidR="00807E95">
          <w:rPr>
            <w:noProof/>
            <w:webHidden/>
          </w:rPr>
        </w:r>
        <w:r w:rsidR="00807E95">
          <w:rPr>
            <w:noProof/>
            <w:webHidden/>
          </w:rPr>
          <w:fldChar w:fldCharType="separate"/>
        </w:r>
        <w:r w:rsidR="00807E95">
          <w:rPr>
            <w:noProof/>
            <w:webHidden/>
          </w:rPr>
          <w:t>7</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60" w:history="1">
        <w:r w:rsidR="00807E95" w:rsidRPr="00382726">
          <w:rPr>
            <w:rStyle w:val="Hipervnculo"/>
            <w:noProof/>
          </w:rPr>
          <w:t>4.1</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_Toc62728460 \h </w:instrText>
        </w:r>
        <w:r w:rsidR="00807E95">
          <w:rPr>
            <w:noProof/>
            <w:webHidden/>
          </w:rPr>
        </w:r>
        <w:r w:rsidR="00807E95">
          <w:rPr>
            <w:noProof/>
            <w:webHidden/>
          </w:rPr>
          <w:fldChar w:fldCharType="separate"/>
        </w:r>
        <w:r w:rsidR="00807E95">
          <w:rPr>
            <w:noProof/>
            <w:webHidden/>
          </w:rPr>
          <w:t>7</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61" w:history="1">
        <w:r w:rsidR="00807E95" w:rsidRPr="00382726">
          <w:rPr>
            <w:rStyle w:val="Hipervnculo"/>
            <w:noProof/>
          </w:rPr>
          <w:t>4.2</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_Toc62728461 \h </w:instrText>
        </w:r>
        <w:r w:rsidR="00807E95">
          <w:rPr>
            <w:noProof/>
            <w:webHidden/>
          </w:rPr>
        </w:r>
        <w:r w:rsidR="00807E95">
          <w:rPr>
            <w:noProof/>
            <w:webHidden/>
          </w:rPr>
          <w:fldChar w:fldCharType="separate"/>
        </w:r>
        <w:r w:rsidR="00807E95">
          <w:rPr>
            <w:noProof/>
            <w:webHidden/>
          </w:rPr>
          <w:t>7</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62" w:history="1">
        <w:r w:rsidR="00807E95" w:rsidRPr="00382726">
          <w:rPr>
            <w:rStyle w:val="Hipervnculo"/>
            <w:noProof/>
          </w:rPr>
          <w:t>4.2.1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_Toc62728462 \h </w:instrText>
        </w:r>
        <w:r w:rsidR="00807E95">
          <w:rPr>
            <w:noProof/>
            <w:webHidden/>
          </w:rPr>
        </w:r>
        <w:r w:rsidR="00807E95">
          <w:rPr>
            <w:noProof/>
            <w:webHidden/>
          </w:rPr>
          <w:fldChar w:fldCharType="separate"/>
        </w:r>
        <w:r w:rsidR="00807E95">
          <w:rPr>
            <w:noProof/>
            <w:webHidden/>
          </w:rPr>
          <w:t>7</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63" w:history="1">
        <w:r w:rsidR="00807E95" w:rsidRPr="00382726">
          <w:rPr>
            <w:rStyle w:val="Hipervnculo"/>
            <w:noProof/>
          </w:rPr>
          <w:t>4.2.1.1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_Toc62728463 \h </w:instrText>
        </w:r>
        <w:r w:rsidR="00807E95">
          <w:rPr>
            <w:noProof/>
            <w:webHidden/>
          </w:rPr>
        </w:r>
        <w:r w:rsidR="00807E95">
          <w:rPr>
            <w:noProof/>
            <w:webHidden/>
          </w:rPr>
          <w:fldChar w:fldCharType="separate"/>
        </w:r>
        <w:r w:rsidR="00807E95">
          <w:rPr>
            <w:noProof/>
            <w:webHidden/>
          </w:rPr>
          <w:t>8</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64" w:history="1">
        <w:r w:rsidR="00807E95" w:rsidRPr="00382726">
          <w:rPr>
            <w:rStyle w:val="Hipervnculo"/>
            <w:noProof/>
          </w:rPr>
          <w:t>4.2.1.2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_Toc62728464 \h </w:instrText>
        </w:r>
        <w:r w:rsidR="00807E95">
          <w:rPr>
            <w:noProof/>
            <w:webHidden/>
          </w:rPr>
        </w:r>
        <w:r w:rsidR="00807E95">
          <w:rPr>
            <w:noProof/>
            <w:webHidden/>
          </w:rPr>
          <w:fldChar w:fldCharType="separate"/>
        </w:r>
        <w:r w:rsidR="00807E95">
          <w:rPr>
            <w:noProof/>
            <w:webHidden/>
          </w:rPr>
          <w:t>8</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65" w:history="1">
        <w:r w:rsidR="00807E95" w:rsidRPr="00382726">
          <w:rPr>
            <w:rStyle w:val="Hipervnculo"/>
            <w:noProof/>
          </w:rPr>
          <w:t>4.2.1.3</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Special Requirements</w:t>
        </w:r>
        <w:r w:rsidR="00807E95">
          <w:rPr>
            <w:noProof/>
            <w:webHidden/>
          </w:rPr>
          <w:tab/>
        </w:r>
        <w:r w:rsidR="00807E95">
          <w:rPr>
            <w:noProof/>
            <w:webHidden/>
          </w:rPr>
          <w:fldChar w:fldCharType="begin"/>
        </w:r>
        <w:r w:rsidR="00807E95">
          <w:rPr>
            <w:noProof/>
            <w:webHidden/>
          </w:rPr>
          <w:instrText xml:space="preserve"> PAGEREF _Toc62728465 \h </w:instrText>
        </w:r>
        <w:r w:rsidR="00807E95">
          <w:rPr>
            <w:noProof/>
            <w:webHidden/>
          </w:rPr>
        </w:r>
        <w:r w:rsidR="00807E95">
          <w:rPr>
            <w:noProof/>
            <w:webHidden/>
          </w:rPr>
          <w:fldChar w:fldCharType="separate"/>
        </w:r>
        <w:r w:rsidR="00807E95">
          <w:rPr>
            <w:noProof/>
            <w:webHidden/>
          </w:rPr>
          <w:t>8</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66" w:history="1">
        <w:r w:rsidR="00807E95" w:rsidRPr="00382726">
          <w:rPr>
            <w:rStyle w:val="Hipervnculo"/>
            <w:noProof/>
          </w:rPr>
          <w:t>4.3</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_Toc62728466 \h </w:instrText>
        </w:r>
        <w:r w:rsidR="00807E95">
          <w:rPr>
            <w:noProof/>
            <w:webHidden/>
          </w:rPr>
        </w:r>
        <w:r w:rsidR="00807E95">
          <w:rPr>
            <w:noProof/>
            <w:webHidden/>
          </w:rPr>
          <w:fldChar w:fldCharType="separate"/>
        </w:r>
        <w:r w:rsidR="00807E95">
          <w:rPr>
            <w:noProof/>
            <w:webHidden/>
          </w:rPr>
          <w:t>9</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67" w:history="1">
        <w:r w:rsidR="00807E95" w:rsidRPr="00382726">
          <w:rPr>
            <w:rStyle w:val="Hipervnculo"/>
            <w:noProof/>
          </w:rPr>
          <w:t>4.4</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_Toc62728467 \h </w:instrText>
        </w:r>
        <w:r w:rsidR="00807E95">
          <w:rPr>
            <w:noProof/>
            <w:webHidden/>
          </w:rPr>
        </w:r>
        <w:r w:rsidR="00807E95">
          <w:rPr>
            <w:noProof/>
            <w:webHidden/>
          </w:rPr>
          <w:fldChar w:fldCharType="separate"/>
        </w:r>
        <w:r w:rsidR="00807E95">
          <w:rPr>
            <w:noProof/>
            <w:webHidden/>
          </w:rPr>
          <w:t>9</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68" w:history="1">
        <w:r w:rsidR="00807E95" w:rsidRPr="00382726">
          <w:rPr>
            <w:rStyle w:val="Hipervnculo"/>
            <w:noProof/>
          </w:rPr>
          <w:t>4.4.1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_Toc62728468 \h </w:instrText>
        </w:r>
        <w:r w:rsidR="00807E95">
          <w:rPr>
            <w:noProof/>
            <w:webHidden/>
          </w:rPr>
        </w:r>
        <w:r w:rsidR="00807E95">
          <w:rPr>
            <w:noProof/>
            <w:webHidden/>
          </w:rPr>
          <w:fldChar w:fldCharType="separate"/>
        </w:r>
        <w:r w:rsidR="00807E95">
          <w:rPr>
            <w:noProof/>
            <w:webHidden/>
          </w:rPr>
          <w:t>9</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69" w:history="1">
        <w:r w:rsidR="00807E95" w:rsidRPr="00382726">
          <w:rPr>
            <w:rStyle w:val="Hipervnculo"/>
            <w:noProof/>
          </w:rPr>
          <w:t>4.4.1.1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_Toc62728469 \h </w:instrText>
        </w:r>
        <w:r w:rsidR="00807E95">
          <w:rPr>
            <w:noProof/>
            <w:webHidden/>
          </w:rPr>
        </w:r>
        <w:r w:rsidR="00807E95">
          <w:rPr>
            <w:noProof/>
            <w:webHidden/>
          </w:rPr>
          <w:fldChar w:fldCharType="separate"/>
        </w:r>
        <w:r w:rsidR="00807E95">
          <w:rPr>
            <w:noProof/>
            <w:webHidden/>
          </w:rPr>
          <w:t>9</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70" w:history="1">
        <w:r w:rsidR="00807E95" w:rsidRPr="00382726">
          <w:rPr>
            <w:rStyle w:val="Hipervnculo"/>
            <w:noProof/>
          </w:rPr>
          <w:t>4.4.1.2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_Toc62728470 \h </w:instrText>
        </w:r>
        <w:r w:rsidR="00807E95">
          <w:rPr>
            <w:noProof/>
            <w:webHidden/>
          </w:rPr>
        </w:r>
        <w:r w:rsidR="00807E95">
          <w:rPr>
            <w:noProof/>
            <w:webHidden/>
          </w:rPr>
          <w:fldChar w:fldCharType="separate"/>
        </w:r>
        <w:r w:rsidR="00807E95">
          <w:rPr>
            <w:noProof/>
            <w:webHidden/>
          </w:rPr>
          <w:t>9</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71" w:history="1">
        <w:r w:rsidR="00807E95" w:rsidRPr="00382726">
          <w:rPr>
            <w:rStyle w:val="Hipervnculo"/>
            <w:noProof/>
          </w:rPr>
          <w:t>4.5</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_Toc62728471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72" w:history="1">
        <w:r w:rsidR="00807E95" w:rsidRPr="00382726">
          <w:rPr>
            <w:rStyle w:val="Hipervnculo"/>
            <w:noProof/>
          </w:rPr>
          <w:t>4.6</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_Toc62728472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73" w:history="1">
        <w:r w:rsidR="00807E95" w:rsidRPr="00382726">
          <w:rPr>
            <w:rStyle w:val="Hipervnculo"/>
            <w:noProof/>
          </w:rPr>
          <w:t>4.6.1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_Toc62728473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74" w:history="1">
        <w:r w:rsidR="00807E95" w:rsidRPr="00382726">
          <w:rPr>
            <w:rStyle w:val="Hipervnculo"/>
            <w:noProof/>
          </w:rPr>
          <w:t>4.6.1.1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_Toc62728474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75" w:history="1">
        <w:r w:rsidR="00807E95" w:rsidRPr="00382726">
          <w:rPr>
            <w:rStyle w:val="Hipervnculo"/>
            <w:noProof/>
          </w:rPr>
          <w:t>4.6.1.2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_Toc62728475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76" w:history="1">
        <w:r w:rsidR="00807E95" w:rsidRPr="00382726">
          <w:rPr>
            <w:rStyle w:val="Hipervnculo"/>
            <w:noProof/>
          </w:rPr>
          <w:t>4.7</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_Toc62728476 \h </w:instrText>
        </w:r>
        <w:r w:rsidR="00807E95">
          <w:rPr>
            <w:noProof/>
            <w:webHidden/>
          </w:rPr>
        </w:r>
        <w:r w:rsidR="00807E95">
          <w:rPr>
            <w:noProof/>
            <w:webHidden/>
          </w:rPr>
          <w:fldChar w:fldCharType="separate"/>
        </w:r>
        <w:r w:rsidR="00807E95">
          <w:rPr>
            <w:noProof/>
            <w:webHidden/>
          </w:rPr>
          <w:t>10</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77" w:history="1">
        <w:r w:rsidR="00807E95" w:rsidRPr="00382726">
          <w:rPr>
            <w:rStyle w:val="Hipervnculo"/>
            <w:noProof/>
          </w:rPr>
          <w:t>4.8</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_Toc62728477 \h </w:instrText>
        </w:r>
        <w:r w:rsidR="00807E95">
          <w:rPr>
            <w:noProof/>
            <w:webHidden/>
          </w:rPr>
        </w:r>
        <w:r w:rsidR="00807E95">
          <w:rPr>
            <w:noProof/>
            <w:webHidden/>
          </w:rPr>
          <w:fldChar w:fldCharType="separate"/>
        </w:r>
        <w:r w:rsidR="00807E95">
          <w:rPr>
            <w:noProof/>
            <w:webHidden/>
          </w:rPr>
          <w:t>11</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78" w:history="1">
        <w:r w:rsidR="00807E95" w:rsidRPr="00382726">
          <w:rPr>
            <w:rStyle w:val="Hipervnculo"/>
            <w:noProof/>
          </w:rPr>
          <w:t>4.8.1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_Toc62728478 \h </w:instrText>
        </w:r>
        <w:r w:rsidR="00807E95">
          <w:rPr>
            <w:noProof/>
            <w:webHidden/>
          </w:rPr>
        </w:r>
        <w:r w:rsidR="00807E95">
          <w:rPr>
            <w:noProof/>
            <w:webHidden/>
          </w:rPr>
          <w:fldChar w:fldCharType="separate"/>
        </w:r>
        <w:r w:rsidR="00807E95">
          <w:rPr>
            <w:noProof/>
            <w:webHidden/>
          </w:rPr>
          <w:t>11</w:t>
        </w:r>
        <w:r w:rsidR="00807E95">
          <w:rPr>
            <w:noProof/>
            <w:webHidden/>
          </w:rPr>
          <w:fldChar w:fldCharType="end"/>
        </w:r>
      </w:hyperlink>
    </w:p>
    <w:p w:rsidR="00807E95" w:rsidRDefault="00EA5198">
      <w:pPr>
        <w:pStyle w:val="TDC4"/>
        <w:tabs>
          <w:tab w:val="left" w:pos="1683"/>
          <w:tab w:val="right" w:leader="dot" w:pos="9350"/>
        </w:tabs>
        <w:rPr>
          <w:rFonts w:asciiTheme="minorHAnsi" w:eastAsiaTheme="minorEastAsia" w:hAnsiTheme="minorHAnsi" w:cstheme="minorBidi"/>
          <w:b w:val="0"/>
          <w:bCs w:val="0"/>
          <w:noProof/>
          <w:sz w:val="22"/>
          <w:szCs w:val="22"/>
          <w:lang w:eastAsia="es-MX"/>
        </w:rPr>
      </w:pPr>
      <w:hyperlink w:anchor="_Toc62728479" w:history="1">
        <w:r w:rsidR="00807E95" w:rsidRPr="00382726">
          <w:rPr>
            <w:rStyle w:val="Hipervnculo"/>
            <w:noProof/>
          </w:rPr>
          <w:t>4.8.1.1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_Toc62728479 \h </w:instrText>
        </w:r>
        <w:r w:rsidR="00807E95">
          <w:rPr>
            <w:noProof/>
            <w:webHidden/>
          </w:rPr>
        </w:r>
        <w:r w:rsidR="00807E95">
          <w:rPr>
            <w:noProof/>
            <w:webHidden/>
          </w:rPr>
          <w:fldChar w:fldCharType="separate"/>
        </w:r>
        <w:r w:rsidR="00807E95">
          <w:rPr>
            <w:noProof/>
            <w:webHidden/>
          </w:rPr>
          <w:t>11</w:t>
        </w:r>
        <w:r w:rsidR="00807E95">
          <w:rPr>
            <w:noProof/>
            <w:webHidden/>
          </w:rPr>
          <w:fldChar w:fldCharType="end"/>
        </w:r>
      </w:hyperlink>
    </w:p>
    <w:p w:rsidR="00807E95" w:rsidRDefault="00EA5198">
      <w:pPr>
        <w:pStyle w:val="TDC4"/>
        <w:tabs>
          <w:tab w:val="right" w:leader="dot" w:pos="9350"/>
        </w:tabs>
        <w:rPr>
          <w:rFonts w:asciiTheme="minorHAnsi" w:eastAsiaTheme="minorEastAsia" w:hAnsiTheme="minorHAnsi" w:cstheme="minorBidi"/>
          <w:b w:val="0"/>
          <w:bCs w:val="0"/>
          <w:noProof/>
          <w:sz w:val="22"/>
          <w:szCs w:val="22"/>
          <w:lang w:eastAsia="es-MX"/>
        </w:rPr>
      </w:pPr>
      <w:hyperlink w:anchor="_Toc62728480" w:history="1">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_Toc62728480 \h </w:instrText>
        </w:r>
        <w:r w:rsidR="00807E95">
          <w:rPr>
            <w:noProof/>
            <w:webHidden/>
          </w:rPr>
        </w:r>
        <w:r w:rsidR="00807E95">
          <w:rPr>
            <w:noProof/>
            <w:webHidden/>
          </w:rPr>
          <w:fldChar w:fldCharType="separate"/>
        </w:r>
        <w:r w:rsidR="00807E95">
          <w:rPr>
            <w:noProof/>
            <w:webHidden/>
          </w:rPr>
          <w:t>11</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81" w:history="1">
        <w:r w:rsidR="00807E95" w:rsidRPr="00382726">
          <w:rPr>
            <w:rStyle w:val="Hipervnculo"/>
            <w:noProof/>
          </w:rPr>
          <w:t>4.9</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_Toc62728481 \h </w:instrText>
        </w:r>
        <w:r w:rsidR="00807E95">
          <w:rPr>
            <w:noProof/>
            <w:webHidden/>
          </w:rPr>
        </w:r>
        <w:r w:rsidR="00807E95">
          <w:rPr>
            <w:noProof/>
            <w:webHidden/>
          </w:rPr>
          <w:fldChar w:fldCharType="separate"/>
        </w:r>
        <w:r w:rsidR="00807E95">
          <w:rPr>
            <w:noProof/>
            <w:webHidden/>
          </w:rPr>
          <w:t>12</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82" w:history="1">
        <w:r w:rsidR="00807E95" w:rsidRPr="00382726">
          <w:rPr>
            <w:rStyle w:val="Hipervnculo"/>
            <w:noProof/>
          </w:rPr>
          <w:t>4.10</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_Toc62728482 \h </w:instrText>
        </w:r>
        <w:r w:rsidR="00807E95">
          <w:rPr>
            <w:noProof/>
            <w:webHidden/>
          </w:rPr>
        </w:r>
        <w:r w:rsidR="00807E95">
          <w:rPr>
            <w:noProof/>
            <w:webHidden/>
          </w:rPr>
          <w:fldChar w:fldCharType="separate"/>
        </w:r>
        <w:r w:rsidR="00807E95">
          <w:rPr>
            <w:noProof/>
            <w:webHidden/>
          </w:rPr>
          <w:t>12</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83" w:history="1">
        <w:r w:rsidR="00807E95" w:rsidRPr="00382726">
          <w:rPr>
            <w:rStyle w:val="Hipervnculo"/>
            <w:noProof/>
          </w:rPr>
          <w:t>4.10.1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_Toc62728483 \h </w:instrText>
        </w:r>
        <w:r w:rsidR="00807E95">
          <w:rPr>
            <w:noProof/>
            <w:webHidden/>
          </w:rPr>
        </w:r>
        <w:r w:rsidR="00807E95">
          <w:rPr>
            <w:noProof/>
            <w:webHidden/>
          </w:rPr>
          <w:fldChar w:fldCharType="separate"/>
        </w:r>
        <w:r w:rsidR="00807E95">
          <w:rPr>
            <w:noProof/>
            <w:webHidden/>
          </w:rPr>
          <w:t>12</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84" w:history="1">
        <w:r w:rsidR="00807E95" w:rsidRPr="00382726">
          <w:rPr>
            <w:rStyle w:val="Hipervnculo"/>
            <w:noProof/>
          </w:rPr>
          <w:t>4.10.1.1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_Toc62728484 \h </w:instrText>
        </w:r>
        <w:r w:rsidR="00807E95">
          <w:rPr>
            <w:noProof/>
            <w:webHidden/>
          </w:rPr>
        </w:r>
        <w:r w:rsidR="00807E95">
          <w:rPr>
            <w:noProof/>
            <w:webHidden/>
          </w:rPr>
          <w:fldChar w:fldCharType="separate"/>
        </w:r>
        <w:r w:rsidR="00807E95">
          <w:rPr>
            <w:noProof/>
            <w:webHidden/>
          </w:rPr>
          <w:t>12</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85" w:history="1">
        <w:r w:rsidR="00807E95" w:rsidRPr="00382726">
          <w:rPr>
            <w:rStyle w:val="Hipervnculo"/>
            <w:noProof/>
          </w:rPr>
          <w:t>4.10.1.2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_Toc62728485 \h </w:instrText>
        </w:r>
        <w:r w:rsidR="00807E95">
          <w:rPr>
            <w:noProof/>
            <w:webHidden/>
          </w:rPr>
        </w:r>
        <w:r w:rsidR="00807E95">
          <w:rPr>
            <w:noProof/>
            <w:webHidden/>
          </w:rPr>
          <w:fldChar w:fldCharType="separate"/>
        </w:r>
        <w:r w:rsidR="00807E95">
          <w:rPr>
            <w:noProof/>
            <w:webHidden/>
          </w:rPr>
          <w:t>12</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86" w:history="1">
        <w:r w:rsidR="00807E95" w:rsidRPr="00382726">
          <w:rPr>
            <w:rStyle w:val="Hipervnculo"/>
            <w:noProof/>
          </w:rPr>
          <w:t>4.11</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_Toc62728486 \h </w:instrText>
        </w:r>
        <w:r w:rsidR="00807E95">
          <w:rPr>
            <w:noProof/>
            <w:webHidden/>
          </w:rPr>
        </w:r>
        <w:r w:rsidR="00807E95">
          <w:rPr>
            <w:noProof/>
            <w:webHidden/>
          </w:rPr>
          <w:fldChar w:fldCharType="separate"/>
        </w:r>
        <w:r w:rsidR="00807E95">
          <w:rPr>
            <w:noProof/>
            <w:webHidden/>
          </w:rPr>
          <w:t>13</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87" w:history="1">
        <w:r w:rsidR="00807E95" w:rsidRPr="00382726">
          <w:rPr>
            <w:rStyle w:val="Hipervnculo"/>
            <w:noProof/>
          </w:rPr>
          <w:t>4.12</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_Toc62728487 \h </w:instrText>
        </w:r>
        <w:r w:rsidR="00807E95">
          <w:rPr>
            <w:noProof/>
            <w:webHidden/>
          </w:rPr>
        </w:r>
        <w:r w:rsidR="00807E95">
          <w:rPr>
            <w:noProof/>
            <w:webHidden/>
          </w:rPr>
          <w:fldChar w:fldCharType="separate"/>
        </w:r>
        <w:r w:rsidR="00807E95">
          <w:rPr>
            <w:noProof/>
            <w:webHidden/>
          </w:rPr>
          <w:t>13</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88" w:history="1">
        <w:r w:rsidR="00807E95" w:rsidRPr="00382726">
          <w:rPr>
            <w:rStyle w:val="Hipervnculo"/>
            <w:noProof/>
          </w:rPr>
          <w:t>4.12.1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_Toc62728488 \h </w:instrText>
        </w:r>
        <w:r w:rsidR="00807E95">
          <w:rPr>
            <w:noProof/>
            <w:webHidden/>
          </w:rPr>
        </w:r>
        <w:r w:rsidR="00807E95">
          <w:rPr>
            <w:noProof/>
            <w:webHidden/>
          </w:rPr>
          <w:fldChar w:fldCharType="separate"/>
        </w:r>
        <w:r w:rsidR="00807E95">
          <w:rPr>
            <w:noProof/>
            <w:webHidden/>
          </w:rPr>
          <w:t>13</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89" w:history="1">
        <w:r w:rsidR="00807E95" w:rsidRPr="00382726">
          <w:rPr>
            <w:rStyle w:val="Hipervnculo"/>
            <w:noProof/>
          </w:rPr>
          <w:t>4.12.1.1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_Toc62728489 \h </w:instrText>
        </w:r>
        <w:r w:rsidR="00807E95">
          <w:rPr>
            <w:noProof/>
            <w:webHidden/>
          </w:rPr>
        </w:r>
        <w:r w:rsidR="00807E95">
          <w:rPr>
            <w:noProof/>
            <w:webHidden/>
          </w:rPr>
          <w:fldChar w:fldCharType="separate"/>
        </w:r>
        <w:r w:rsidR="00807E95">
          <w:rPr>
            <w:noProof/>
            <w:webHidden/>
          </w:rPr>
          <w:t>13</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90" w:history="1">
        <w:r w:rsidR="00807E95" w:rsidRPr="00382726">
          <w:rPr>
            <w:rStyle w:val="Hipervnculo"/>
            <w:noProof/>
          </w:rPr>
          <w:t>4.12.1.2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_Toc62728490 \h </w:instrText>
        </w:r>
        <w:r w:rsidR="00807E95">
          <w:rPr>
            <w:noProof/>
            <w:webHidden/>
          </w:rPr>
        </w:r>
        <w:r w:rsidR="00807E95">
          <w:rPr>
            <w:noProof/>
            <w:webHidden/>
          </w:rPr>
          <w:fldChar w:fldCharType="separate"/>
        </w:r>
        <w:r w:rsidR="00807E95">
          <w:rPr>
            <w:noProof/>
            <w:webHidden/>
          </w:rPr>
          <w:t>13</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91" w:history="1">
        <w:r w:rsidR="00807E95" w:rsidRPr="00382726">
          <w:rPr>
            <w:rStyle w:val="Hipervnculo"/>
            <w:noProof/>
          </w:rPr>
          <w:t>4.13</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Diagrama de Casos de Uso</w:t>
        </w:r>
        <w:r w:rsidR="00807E95">
          <w:rPr>
            <w:noProof/>
            <w:webHidden/>
          </w:rPr>
          <w:tab/>
        </w:r>
        <w:r w:rsidR="00807E95">
          <w:rPr>
            <w:noProof/>
            <w:webHidden/>
          </w:rPr>
          <w:fldChar w:fldCharType="begin"/>
        </w:r>
        <w:r w:rsidR="00807E95">
          <w:rPr>
            <w:noProof/>
            <w:webHidden/>
          </w:rPr>
          <w:instrText xml:space="preserve"> PAGEREF _Toc62728491 \h </w:instrText>
        </w:r>
        <w:r w:rsidR="00807E95">
          <w:rPr>
            <w:noProof/>
            <w:webHidden/>
          </w:rPr>
        </w:r>
        <w:r w:rsidR="00807E95">
          <w:rPr>
            <w:noProof/>
            <w:webHidden/>
          </w:rPr>
          <w:fldChar w:fldCharType="separate"/>
        </w:r>
        <w:r w:rsidR="00807E95">
          <w:rPr>
            <w:noProof/>
            <w:webHidden/>
          </w:rPr>
          <w:t>14</w:t>
        </w:r>
        <w:r w:rsidR="00807E95">
          <w:rPr>
            <w:noProof/>
            <w:webHidden/>
          </w:rPr>
          <w:fldChar w:fldCharType="end"/>
        </w:r>
      </w:hyperlink>
    </w:p>
    <w:p w:rsidR="00807E95" w:rsidRDefault="00EA5198">
      <w:pPr>
        <w:pStyle w:val="TDC2"/>
        <w:tabs>
          <w:tab w:val="left" w:pos="851"/>
          <w:tab w:val="right" w:leader="dot" w:pos="9350"/>
        </w:tabs>
        <w:rPr>
          <w:rFonts w:asciiTheme="minorHAnsi" w:eastAsiaTheme="minorEastAsia" w:hAnsiTheme="minorHAnsi" w:cstheme="minorBidi"/>
          <w:b w:val="0"/>
          <w:noProof/>
          <w:sz w:val="22"/>
          <w:szCs w:val="22"/>
          <w:lang w:eastAsia="es-MX"/>
        </w:rPr>
      </w:pPr>
      <w:hyperlink w:anchor="_Toc62728492" w:history="1">
        <w:r w:rsidR="00807E95" w:rsidRPr="00382726">
          <w:rPr>
            <w:rStyle w:val="Hipervnculo"/>
            <w:noProof/>
          </w:rPr>
          <w:t>4.14</w:t>
        </w:r>
        <w:r w:rsidR="00807E95">
          <w:rPr>
            <w:rFonts w:asciiTheme="minorHAnsi" w:eastAsiaTheme="minorEastAsia" w:hAnsiTheme="minorHAnsi" w:cstheme="minorBidi"/>
            <w:b w:val="0"/>
            <w:noProof/>
            <w:sz w:val="22"/>
            <w:szCs w:val="22"/>
            <w:lang w:eastAsia="es-MX"/>
          </w:rPr>
          <w:tab/>
        </w:r>
        <w:r w:rsidR="00807E95" w:rsidRPr="00382726">
          <w:rPr>
            <w:rStyle w:val="Hipervnculo"/>
            <w:noProof/>
          </w:rPr>
          <w:t>Especificaciones de Casos de Uso</w:t>
        </w:r>
        <w:r w:rsidR="00807E95">
          <w:rPr>
            <w:noProof/>
            <w:webHidden/>
          </w:rPr>
          <w:tab/>
        </w:r>
        <w:r w:rsidR="00807E95">
          <w:rPr>
            <w:noProof/>
            <w:webHidden/>
          </w:rPr>
          <w:fldChar w:fldCharType="begin"/>
        </w:r>
        <w:r w:rsidR="00807E95">
          <w:rPr>
            <w:noProof/>
            <w:webHidden/>
          </w:rPr>
          <w:instrText xml:space="preserve"> PAGEREF _Toc62728492 \h </w:instrText>
        </w:r>
        <w:r w:rsidR="00807E95">
          <w:rPr>
            <w:noProof/>
            <w:webHidden/>
          </w:rPr>
        </w:r>
        <w:r w:rsidR="00807E95">
          <w:rPr>
            <w:noProof/>
            <w:webHidden/>
          </w:rPr>
          <w:fldChar w:fldCharType="separate"/>
        </w:r>
        <w:r w:rsidR="00807E95">
          <w:rPr>
            <w:noProof/>
            <w:webHidden/>
          </w:rPr>
          <w:t>14</w:t>
        </w:r>
        <w:r w:rsidR="00807E95">
          <w:rPr>
            <w:noProof/>
            <w:webHidden/>
          </w:rPr>
          <w:fldChar w:fldCharType="end"/>
        </w:r>
      </w:hyperlink>
    </w:p>
    <w:p w:rsidR="00807E95" w:rsidRDefault="00EA5198">
      <w:pPr>
        <w:pStyle w:val="TDC3"/>
        <w:tabs>
          <w:tab w:val="left" w:pos="1400"/>
          <w:tab w:val="right" w:leader="dot" w:pos="9350"/>
        </w:tabs>
        <w:rPr>
          <w:rFonts w:asciiTheme="minorHAnsi" w:eastAsiaTheme="minorEastAsia" w:hAnsiTheme="minorHAnsi" w:cstheme="minorBidi"/>
          <w:b w:val="0"/>
          <w:iCs w:val="0"/>
          <w:noProof/>
          <w:sz w:val="22"/>
          <w:szCs w:val="22"/>
          <w:lang w:eastAsia="es-MX"/>
        </w:rPr>
      </w:pPr>
      <w:hyperlink w:anchor="_Toc62728493" w:history="1">
        <w:r w:rsidR="00807E95" w:rsidRPr="00382726">
          <w:rPr>
            <w:rStyle w:val="Hipervnculo"/>
            <w:noProof/>
          </w:rPr>
          <w:t>4.14.1</w:t>
        </w:r>
        <w:r w:rsidR="00807E95">
          <w:rPr>
            <w:rFonts w:asciiTheme="minorHAnsi" w:eastAsiaTheme="minorEastAsia" w:hAnsiTheme="minorHAnsi" w:cstheme="minorBidi"/>
            <w:b w:val="0"/>
            <w:iCs w:val="0"/>
            <w:noProof/>
            <w:sz w:val="22"/>
            <w:szCs w:val="22"/>
            <w:lang w:eastAsia="es-MX"/>
          </w:rPr>
          <w:tab/>
        </w:r>
        <w:r w:rsidR="00807E95" w:rsidRPr="00382726">
          <w:rPr>
            <w:rStyle w:val="Hipervnculo"/>
            <w:noProof/>
          </w:rPr>
          <w:t>Use-Case Name:</w:t>
        </w:r>
        <w:r w:rsidR="00807E95">
          <w:rPr>
            <w:noProof/>
            <w:webHidden/>
          </w:rPr>
          <w:tab/>
        </w:r>
        <w:r w:rsidR="00807E95">
          <w:rPr>
            <w:noProof/>
            <w:webHidden/>
          </w:rPr>
          <w:fldChar w:fldCharType="begin"/>
        </w:r>
        <w:r w:rsidR="00807E95">
          <w:rPr>
            <w:noProof/>
            <w:webHidden/>
          </w:rPr>
          <w:instrText xml:space="preserve"> PAGEREF _Toc62728493 \h </w:instrText>
        </w:r>
        <w:r w:rsidR="00807E95">
          <w:rPr>
            <w:noProof/>
            <w:webHidden/>
          </w:rPr>
        </w:r>
        <w:r w:rsidR="00807E95">
          <w:rPr>
            <w:noProof/>
            <w:webHidden/>
          </w:rPr>
          <w:fldChar w:fldCharType="separate"/>
        </w:r>
        <w:r w:rsidR="00807E95">
          <w:rPr>
            <w:noProof/>
            <w:webHidden/>
          </w:rPr>
          <w:t>14</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94" w:history="1">
        <w:r w:rsidR="00807E95" w:rsidRPr="00382726">
          <w:rPr>
            <w:rStyle w:val="Hipervnculo"/>
            <w:noProof/>
          </w:rPr>
          <w:t>4.14.1.1</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Brief Description</w:t>
        </w:r>
        <w:r w:rsidR="00807E95">
          <w:rPr>
            <w:noProof/>
            <w:webHidden/>
          </w:rPr>
          <w:tab/>
        </w:r>
        <w:r w:rsidR="00807E95">
          <w:rPr>
            <w:noProof/>
            <w:webHidden/>
          </w:rPr>
          <w:fldChar w:fldCharType="begin"/>
        </w:r>
        <w:r w:rsidR="00807E95">
          <w:rPr>
            <w:noProof/>
            <w:webHidden/>
          </w:rPr>
          <w:instrText xml:space="preserve"> PAGEREF _Toc62728494 \h </w:instrText>
        </w:r>
        <w:r w:rsidR="00807E95">
          <w:rPr>
            <w:noProof/>
            <w:webHidden/>
          </w:rPr>
        </w:r>
        <w:r w:rsidR="00807E95">
          <w:rPr>
            <w:noProof/>
            <w:webHidden/>
          </w:rPr>
          <w:fldChar w:fldCharType="separate"/>
        </w:r>
        <w:r w:rsidR="00807E95">
          <w:rPr>
            <w:noProof/>
            <w:webHidden/>
          </w:rPr>
          <w:t>14</w:t>
        </w:r>
        <w:r w:rsidR="00807E95">
          <w:rPr>
            <w:noProof/>
            <w:webHidden/>
          </w:rPr>
          <w:fldChar w:fldCharType="end"/>
        </w:r>
      </w:hyperlink>
    </w:p>
    <w:p w:rsidR="00807E95" w:rsidRDefault="00EA5198">
      <w:pPr>
        <w:pStyle w:val="TDC4"/>
        <w:tabs>
          <w:tab w:val="left" w:pos="1794"/>
          <w:tab w:val="right" w:leader="dot" w:pos="9350"/>
        </w:tabs>
        <w:rPr>
          <w:rFonts w:asciiTheme="minorHAnsi" w:eastAsiaTheme="minorEastAsia" w:hAnsiTheme="minorHAnsi" w:cstheme="minorBidi"/>
          <w:b w:val="0"/>
          <w:bCs w:val="0"/>
          <w:noProof/>
          <w:sz w:val="22"/>
          <w:szCs w:val="22"/>
          <w:lang w:eastAsia="es-MX"/>
        </w:rPr>
      </w:pPr>
      <w:hyperlink w:anchor="_Toc62728495" w:history="1">
        <w:r w:rsidR="00807E95" w:rsidRPr="00382726">
          <w:rPr>
            <w:rStyle w:val="Hipervnculo"/>
            <w:noProof/>
          </w:rPr>
          <w:t>4.14.1.2</w:t>
        </w:r>
        <w:r w:rsidR="00807E95">
          <w:rPr>
            <w:rFonts w:asciiTheme="minorHAnsi" w:eastAsiaTheme="minorEastAsia" w:hAnsiTheme="minorHAnsi" w:cstheme="minorBidi"/>
            <w:b w:val="0"/>
            <w:bCs w:val="0"/>
            <w:noProof/>
            <w:sz w:val="22"/>
            <w:szCs w:val="22"/>
            <w:lang w:eastAsia="es-MX"/>
          </w:rPr>
          <w:tab/>
        </w:r>
        <w:r w:rsidR="00807E95" w:rsidRPr="00382726">
          <w:rPr>
            <w:rStyle w:val="Hipervnculo"/>
            <w:noProof/>
          </w:rPr>
          <w:t>.Flow of Events</w:t>
        </w:r>
        <w:r w:rsidR="00807E95">
          <w:rPr>
            <w:noProof/>
            <w:webHidden/>
          </w:rPr>
          <w:tab/>
        </w:r>
        <w:r w:rsidR="00807E95">
          <w:rPr>
            <w:noProof/>
            <w:webHidden/>
          </w:rPr>
          <w:fldChar w:fldCharType="begin"/>
        </w:r>
        <w:r w:rsidR="00807E95">
          <w:rPr>
            <w:noProof/>
            <w:webHidden/>
          </w:rPr>
          <w:instrText xml:space="preserve"> PAGEREF _Toc62728495 \h </w:instrText>
        </w:r>
        <w:r w:rsidR="00807E95">
          <w:rPr>
            <w:noProof/>
            <w:webHidden/>
          </w:rPr>
        </w:r>
        <w:r w:rsidR="00807E95">
          <w:rPr>
            <w:noProof/>
            <w:webHidden/>
          </w:rPr>
          <w:fldChar w:fldCharType="separate"/>
        </w:r>
        <w:r w:rsidR="00807E95">
          <w:rPr>
            <w:noProof/>
            <w:webHidden/>
          </w:rPr>
          <w:t>14</w:t>
        </w:r>
        <w:r w:rsidR="00807E95">
          <w:rPr>
            <w:noProof/>
            <w:webHidden/>
          </w:rPr>
          <w:fldChar w:fldCharType="end"/>
        </w:r>
      </w:hyperlink>
    </w:p>
    <w:p w:rsidR="001B1FC8" w:rsidRDefault="00257F14" w:rsidP="00807E95">
      <w:pPr>
        <w:pStyle w:val="TDC4"/>
        <w:ind w:left="0"/>
      </w:pPr>
      <w:r>
        <w:lastRenderedPageBreak/>
        <w:fldChar w:fldCharType="end"/>
      </w:r>
      <w:bookmarkStart w:id="1" w:name="_Toc456598586"/>
      <w:bookmarkStart w:id="2" w:name="_Toc456600917"/>
      <w:bookmarkStart w:id="3" w:name="_Toc84762274"/>
      <w:bookmarkStart w:id="4" w:name="_Toc84762440"/>
      <w:bookmarkStart w:id="5" w:name="_Toc84762584"/>
      <w:bookmarkStart w:id="6" w:name="_Toc84762711"/>
      <w:bookmarkStart w:id="7" w:name="_Toc84762855"/>
      <w:bookmarkStart w:id="8" w:name="_Toc84762954"/>
      <w:bookmarkStart w:id="9" w:name="_Toc84762998"/>
      <w:bookmarkStart w:id="10" w:name="_Toc84763108"/>
      <w:bookmarkStart w:id="11" w:name="_Toc84763293"/>
      <w:bookmarkStart w:id="12" w:name="_Toc84763756"/>
      <w:bookmarkStart w:id="13" w:name="_Toc84764084"/>
      <w:bookmarkStart w:id="14" w:name="_Toc84764217"/>
      <w:bookmarkStart w:id="15" w:name="_Toc84764304"/>
      <w:bookmarkStart w:id="16" w:name="_Toc84764413"/>
      <w:bookmarkStart w:id="17" w:name="_Toc84764455"/>
      <w:bookmarkStart w:id="18" w:name="_Toc84764489"/>
      <w:bookmarkStart w:id="19" w:name="_Toc84764541"/>
      <w:bookmarkStart w:id="20" w:name="_Toc84764713"/>
      <w:bookmarkStart w:id="21" w:name="_Toc84764840"/>
      <w:bookmarkStart w:id="22" w:name="_Toc84766677"/>
      <w:bookmarkStart w:id="23" w:name="_Toc84767211"/>
      <w:bookmarkStart w:id="24" w:name="_Toc84767481"/>
      <w:bookmarkStart w:id="25" w:name="_Toc62728449"/>
      <w:bookmarkStart w:id="26" w:name="_Toc423410238"/>
      <w:bookmarkStart w:id="27" w:name="_Toc425054504"/>
      <w:bookmarkStart w:id="28" w:name="_Toc430442349"/>
      <w:r>
        <w:t>Introducción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F83C82" w:rsidRPr="00544BF6" w:rsidRDefault="00F83C82" w:rsidP="00F83C82">
      <w:pPr>
        <w:spacing w:line="360" w:lineRule="auto"/>
        <w:jc w:val="both"/>
        <w:rPr>
          <w:lang w:val="es-ES"/>
        </w:rPr>
      </w:pPr>
      <w:r w:rsidRPr="00544BF6">
        <w:t xml:space="preserve">El presente documento describe el desarrollo de una página web. </w:t>
      </w:r>
    </w:p>
    <w:p w:rsidR="00F83C82" w:rsidRPr="00544BF6" w:rsidRDefault="00F83C82" w:rsidP="00F83C82">
      <w:pPr>
        <w:spacing w:line="360" w:lineRule="auto"/>
        <w:jc w:val="both"/>
      </w:pPr>
      <w:r w:rsidRPr="00544BF6">
        <w:t xml:space="preserve">Surge en el proceso de consolidación donde se considera abarcar este sector llamado “Servicios”, además de tener gran relevancia para toda la comunidad, como tal, no solo quedaría en la prestación de servicios, sino  también se brindara oportunidades de empleo a especialistas, que determine dicha empresa en cuestión, si es apto y cumple con los requisitos establecidos para poder ofrecer sus conocimientos aplicados y servicios. Este nuevo proyecto será denominado como “All Service”. </w:t>
      </w:r>
    </w:p>
    <w:p w:rsidR="00F83C82" w:rsidRPr="00544BF6" w:rsidRDefault="00F83C82" w:rsidP="00F83C82">
      <w:pPr>
        <w:spacing w:line="360" w:lineRule="auto"/>
        <w:jc w:val="both"/>
      </w:pPr>
    </w:p>
    <w:p w:rsidR="00F83C82" w:rsidRPr="00544BF6" w:rsidRDefault="00F83C82" w:rsidP="00F83C82">
      <w:pPr>
        <w:spacing w:line="360" w:lineRule="auto"/>
        <w:jc w:val="both"/>
      </w:pPr>
      <w:r w:rsidRPr="00544BF6">
        <w:t>Servicios que ofrece All service:</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Albañilería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Carpintería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Cerrajería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Electricista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Herrería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Jardinería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Pintura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Plomería</w:t>
      </w:r>
    </w:p>
    <w:p w:rsidR="00F83C82" w:rsidRPr="00544BF6" w:rsidRDefault="00F83C82" w:rsidP="00F83C82">
      <w:pPr>
        <w:pStyle w:val="Prrafodelista"/>
        <w:numPr>
          <w:ilvl w:val="0"/>
          <w:numId w:val="31"/>
        </w:numPr>
        <w:spacing w:line="360" w:lineRule="auto"/>
        <w:jc w:val="both"/>
        <w:rPr>
          <w:sz w:val="20"/>
          <w:szCs w:val="20"/>
        </w:rPr>
      </w:pPr>
      <w:r w:rsidRPr="00544BF6">
        <w:rPr>
          <w:sz w:val="20"/>
          <w:szCs w:val="20"/>
        </w:rPr>
        <w:t xml:space="preserve">Limpieza </w:t>
      </w:r>
    </w:p>
    <w:p w:rsidR="00F83C82" w:rsidRPr="00544BF6" w:rsidRDefault="00F83C82" w:rsidP="00F83C82">
      <w:pPr>
        <w:spacing w:line="360" w:lineRule="auto"/>
        <w:jc w:val="both"/>
      </w:pPr>
      <w:r w:rsidRPr="00544BF6">
        <w:t xml:space="preserve">Para la elaboración de la página web se implementaron conocimientos previamente adquiridos sobre los lenguajes de programación como PHP, JavaScript y lenguajes de etiquetas HTML, CSS y Bootstrap este apartado se encuentra de una forma más específica en el marco teórico referencial que describe las herramientas utilizadas en el desarrollo de la página web. La metodología aplicada fue la metodología RUP (Rational Unified Process), que se describe en el apartado del marco metodológico. </w:t>
      </w:r>
    </w:p>
    <w:p w:rsidR="00F83C82" w:rsidRPr="00544BF6" w:rsidRDefault="00F83C82" w:rsidP="00F83C82">
      <w:pPr>
        <w:spacing w:line="360" w:lineRule="auto"/>
        <w:jc w:val="both"/>
      </w:pPr>
    </w:p>
    <w:p w:rsidR="00F83C82" w:rsidRPr="00544BF6" w:rsidRDefault="00F83C82" w:rsidP="00F83C82">
      <w:pPr>
        <w:spacing w:line="360" w:lineRule="auto"/>
        <w:jc w:val="both"/>
      </w:pPr>
      <w:r w:rsidRPr="00544BF6">
        <w:t>En el levantamiento de información y requerimientos se especifican los aspectos a cubrir dentro de la página web, para poder llevar acabo la resolución de la problemática planteada en la organización con relación al nuevo proyecto o creación de esta nueva unidad de negocio.</w:t>
      </w:r>
    </w:p>
    <w:p w:rsidR="00F83C82" w:rsidRPr="00544BF6" w:rsidRDefault="00F83C82" w:rsidP="00F83C82">
      <w:pPr>
        <w:spacing w:line="360" w:lineRule="auto"/>
        <w:jc w:val="both"/>
      </w:pPr>
    </w:p>
    <w:p w:rsidR="00F83C82" w:rsidRPr="00544BF6" w:rsidRDefault="00F83C82" w:rsidP="00F83C82">
      <w:pPr>
        <w:spacing w:line="360" w:lineRule="auto"/>
        <w:jc w:val="both"/>
      </w:pPr>
      <w:r w:rsidRPr="00544BF6">
        <w:t>El proyecto a desarrollar contiene los siguientes capítulos</w:t>
      </w:r>
    </w:p>
    <w:p w:rsidR="00F83C82" w:rsidRPr="00544BF6" w:rsidRDefault="00F83C82" w:rsidP="00F83C82">
      <w:pPr>
        <w:pStyle w:val="Prrafodelista"/>
        <w:numPr>
          <w:ilvl w:val="0"/>
          <w:numId w:val="32"/>
        </w:numPr>
        <w:spacing w:line="360" w:lineRule="auto"/>
        <w:jc w:val="both"/>
        <w:rPr>
          <w:sz w:val="20"/>
          <w:szCs w:val="20"/>
        </w:rPr>
      </w:pPr>
      <w:r w:rsidRPr="00544BF6">
        <w:rPr>
          <w:sz w:val="20"/>
          <w:szCs w:val="20"/>
        </w:rPr>
        <w:t>Capítulo I. Análisis. En este capítulo se describen las actividades y acciones que va a realizar el cliente a través de diagramas de caso de uso y diagramas con flujos básicos y alternos.</w:t>
      </w:r>
    </w:p>
    <w:p w:rsidR="00F83C82" w:rsidRPr="00544BF6" w:rsidRDefault="00F83C82" w:rsidP="00F83C82">
      <w:pPr>
        <w:pStyle w:val="Prrafodelista"/>
        <w:numPr>
          <w:ilvl w:val="0"/>
          <w:numId w:val="32"/>
        </w:numPr>
        <w:spacing w:line="360" w:lineRule="auto"/>
        <w:jc w:val="both"/>
        <w:rPr>
          <w:sz w:val="20"/>
          <w:szCs w:val="20"/>
        </w:rPr>
      </w:pPr>
      <w:r w:rsidRPr="00544BF6">
        <w:rPr>
          <w:sz w:val="20"/>
          <w:szCs w:val="20"/>
        </w:rPr>
        <w:t xml:space="preserve"> Capítulo II. Diseño. Se seleccionan los casos de uso y posteriormente se generan los diagramas de interfaz, de componentes y de secuencias, así mismo mostrando la relación con la Base de Datos.</w:t>
      </w:r>
    </w:p>
    <w:p w:rsidR="00F83C82" w:rsidRPr="00544BF6" w:rsidRDefault="00F83C82" w:rsidP="00F83C82">
      <w:pPr>
        <w:pStyle w:val="Prrafodelista"/>
        <w:numPr>
          <w:ilvl w:val="0"/>
          <w:numId w:val="32"/>
        </w:numPr>
        <w:spacing w:line="360" w:lineRule="auto"/>
        <w:jc w:val="both"/>
        <w:rPr>
          <w:sz w:val="20"/>
          <w:szCs w:val="20"/>
        </w:rPr>
      </w:pPr>
      <w:r w:rsidRPr="00544BF6">
        <w:rPr>
          <w:sz w:val="20"/>
          <w:szCs w:val="20"/>
        </w:rPr>
        <w:t xml:space="preserve"> Capítulo III. Desarrollo. El propósito de este capítulo es realizar la programación de las interfaces, así como también realizar las interfaces bajo un ambiente amigable, flexible y confiable que ayude a utilizarlas de acuerdo con las necesidades del usuario y consecutivamente realizar la programación de ellas, utilizando lenguajes de programación y lenguajes de etiquetas para complementar la funcionalidad de la página web.</w:t>
      </w:r>
    </w:p>
    <w:p w:rsidR="00F83C82" w:rsidRPr="00544BF6" w:rsidRDefault="00F83C82" w:rsidP="00F83C82">
      <w:pPr>
        <w:pStyle w:val="Prrafodelista"/>
        <w:numPr>
          <w:ilvl w:val="0"/>
          <w:numId w:val="32"/>
        </w:numPr>
        <w:spacing w:line="360" w:lineRule="auto"/>
        <w:jc w:val="both"/>
        <w:rPr>
          <w:sz w:val="20"/>
          <w:szCs w:val="20"/>
        </w:rPr>
      </w:pPr>
      <w:r w:rsidRPr="00544BF6">
        <w:rPr>
          <w:sz w:val="20"/>
          <w:szCs w:val="20"/>
        </w:rPr>
        <w:t>Capítulo IV. Pruebas e Implementación. La finalidad de este capítulo es asegurar que la página web esté disponible para los usuarios finales, corrigiendo los errores y defectos encontrados para que la página cumpla con los requisitos correspondientes, así mismo generar una guía o capacitación para la utilización de la misma.</w:t>
      </w:r>
    </w:p>
    <w:p w:rsidR="00F83C82" w:rsidRPr="00544BF6" w:rsidRDefault="00F83C82" w:rsidP="00F83C82"/>
    <w:p w:rsidR="001B1FC8" w:rsidRPr="00544BF6" w:rsidRDefault="00257F14">
      <w:pPr>
        <w:pStyle w:val="Ttulo2"/>
        <w:ind w:left="284"/>
        <w:rPr>
          <w:rFonts w:cs="Arial"/>
        </w:rPr>
      </w:pPr>
      <w:bookmarkStart w:id="29" w:name="_Toc84762275"/>
      <w:bookmarkStart w:id="30" w:name="_Toc84762441"/>
      <w:bookmarkStart w:id="31" w:name="_Toc84762585"/>
      <w:bookmarkStart w:id="32" w:name="_Toc84762712"/>
      <w:bookmarkStart w:id="33" w:name="_Toc84762856"/>
      <w:bookmarkStart w:id="34" w:name="_Toc84762955"/>
      <w:bookmarkStart w:id="35" w:name="_Toc84762999"/>
      <w:bookmarkStart w:id="36" w:name="_Toc84763109"/>
      <w:bookmarkStart w:id="37" w:name="_Toc84763294"/>
      <w:bookmarkStart w:id="38" w:name="_Toc84763757"/>
      <w:bookmarkStart w:id="39" w:name="_Toc84764085"/>
      <w:bookmarkStart w:id="40" w:name="_Toc84764218"/>
      <w:bookmarkStart w:id="41" w:name="_Toc84764305"/>
      <w:bookmarkStart w:id="42" w:name="_Toc84764414"/>
      <w:bookmarkStart w:id="43" w:name="_Toc84764456"/>
      <w:bookmarkStart w:id="44" w:name="_Toc84764490"/>
      <w:bookmarkStart w:id="45" w:name="_Toc84764542"/>
      <w:bookmarkStart w:id="46" w:name="_Toc84764714"/>
      <w:bookmarkStart w:id="47" w:name="_Toc84764841"/>
      <w:bookmarkStart w:id="48" w:name="_Toc84766678"/>
      <w:bookmarkStart w:id="49" w:name="_Toc84767212"/>
      <w:bookmarkStart w:id="50" w:name="_Toc84767482"/>
      <w:bookmarkStart w:id="51" w:name="_Toc62728450"/>
      <w:r w:rsidRPr="00544BF6">
        <w:rPr>
          <w:rFonts w:cs="Arial"/>
          <w:sz w:val="22"/>
        </w:rPr>
        <w:t>Propósito</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F83C82" w:rsidRPr="00544BF6" w:rsidRDefault="00F83C82" w:rsidP="00F83C82">
      <w:pPr>
        <w:jc w:val="both"/>
        <w:rPr>
          <w:lang w:val="es-ES"/>
        </w:rPr>
      </w:pPr>
      <w:r w:rsidRPr="00544BF6">
        <w:t>Generar una página web para solicitar un servicio mediante un catálogo, incluyendo los servicios y los especialistas que lo brindan, mostrando la ubicación en la que se encuentran y un costo aproximado del servicio.</w:t>
      </w:r>
    </w:p>
    <w:p w:rsidR="00F83C82" w:rsidRPr="00544BF6" w:rsidRDefault="00F83C82" w:rsidP="00F83C82"/>
    <w:p w:rsidR="001B1FC8" w:rsidRPr="00544BF6" w:rsidRDefault="00257F14">
      <w:pPr>
        <w:pStyle w:val="Ttulo2"/>
        <w:ind w:left="284"/>
        <w:rPr>
          <w:rFonts w:cs="Arial"/>
          <w:sz w:val="22"/>
        </w:rPr>
      </w:pPr>
      <w:bookmarkStart w:id="52" w:name="_Toc84762276"/>
      <w:bookmarkStart w:id="53" w:name="_Toc84762442"/>
      <w:bookmarkStart w:id="54" w:name="_Toc84762586"/>
      <w:bookmarkStart w:id="55" w:name="_Toc84762713"/>
      <w:bookmarkStart w:id="56" w:name="_Toc84762857"/>
      <w:bookmarkStart w:id="57" w:name="_Toc84762956"/>
      <w:bookmarkStart w:id="58" w:name="_Toc84763000"/>
      <w:bookmarkStart w:id="59" w:name="_Toc84763110"/>
      <w:bookmarkStart w:id="60" w:name="_Toc84763295"/>
      <w:bookmarkStart w:id="61" w:name="_Toc84763758"/>
      <w:bookmarkStart w:id="62" w:name="_Toc84764086"/>
      <w:bookmarkStart w:id="63" w:name="_Toc84764219"/>
      <w:bookmarkStart w:id="64" w:name="_Toc84764306"/>
      <w:bookmarkStart w:id="65" w:name="_Toc84764415"/>
      <w:bookmarkStart w:id="66" w:name="_Toc84764457"/>
      <w:bookmarkStart w:id="67" w:name="_Toc84764491"/>
      <w:bookmarkStart w:id="68" w:name="_Toc84764543"/>
      <w:bookmarkStart w:id="69" w:name="_Toc84764715"/>
      <w:bookmarkStart w:id="70" w:name="_Toc84764842"/>
      <w:bookmarkStart w:id="71" w:name="_Toc84766679"/>
      <w:bookmarkStart w:id="72" w:name="_Toc84767213"/>
      <w:bookmarkStart w:id="73" w:name="_Toc84767483"/>
      <w:bookmarkStart w:id="74" w:name="_Toc62728451"/>
      <w:r w:rsidRPr="00544BF6">
        <w:rPr>
          <w:rFonts w:cs="Arial"/>
          <w:sz w:val="22"/>
        </w:rPr>
        <w:t>Alcance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F83C82" w:rsidRPr="00544BF6" w:rsidRDefault="00F83C82" w:rsidP="00F83C82">
      <w:pPr>
        <w:spacing w:line="360" w:lineRule="auto"/>
        <w:jc w:val="both"/>
      </w:pPr>
      <w:r w:rsidRPr="00544BF6">
        <w:t>Entregar una página web que ofrece servicios, que sea eficaz, confiable, portable y de fácil acceso, teniendo integridad en la base de datos, con una interfaz de fácil entendimiento, proporcionando un manual de usuario, manual técnico y garantizando un buen servicio apoyando a cualquier persona para satisfacer su necesidad.</w:t>
      </w:r>
    </w:p>
    <w:p w:rsidR="00F83C82" w:rsidRPr="00544BF6" w:rsidRDefault="00F83C82" w:rsidP="00F83C82"/>
    <w:p w:rsidR="00C1277B" w:rsidRPr="00544BF6" w:rsidRDefault="00C1277B" w:rsidP="00F83C82"/>
    <w:p w:rsidR="001B1FC8" w:rsidRDefault="00257F14">
      <w:pPr>
        <w:pStyle w:val="Ttulo2"/>
        <w:ind w:left="284"/>
        <w:rPr>
          <w:rFonts w:cs="Arial"/>
          <w:sz w:val="22"/>
        </w:rPr>
      </w:pPr>
      <w:bookmarkStart w:id="75" w:name="_Toc456598589"/>
      <w:bookmarkStart w:id="76" w:name="_Toc456600920"/>
      <w:bookmarkStart w:id="77" w:name="_Toc84762277"/>
      <w:bookmarkStart w:id="78" w:name="_Toc84762443"/>
      <w:bookmarkStart w:id="79" w:name="_Toc84762587"/>
      <w:bookmarkStart w:id="80" w:name="_Toc84762714"/>
      <w:bookmarkStart w:id="81" w:name="_Toc84762858"/>
      <w:bookmarkStart w:id="82" w:name="_Toc84762957"/>
      <w:bookmarkStart w:id="83" w:name="_Toc84763001"/>
      <w:bookmarkStart w:id="84" w:name="_Toc84763111"/>
      <w:bookmarkStart w:id="85" w:name="_Toc84763296"/>
      <w:bookmarkStart w:id="86" w:name="_Toc84763759"/>
      <w:bookmarkStart w:id="87" w:name="_Toc84764087"/>
      <w:bookmarkStart w:id="88" w:name="_Toc84764220"/>
      <w:bookmarkStart w:id="89" w:name="_Toc84764307"/>
      <w:bookmarkStart w:id="90" w:name="_Toc84764416"/>
      <w:bookmarkStart w:id="91" w:name="_Toc84764458"/>
      <w:bookmarkStart w:id="92" w:name="_Toc84764492"/>
      <w:bookmarkStart w:id="93" w:name="_Toc84764544"/>
      <w:bookmarkStart w:id="94" w:name="_Toc84764716"/>
      <w:bookmarkStart w:id="95" w:name="_Toc84764843"/>
      <w:bookmarkStart w:id="96" w:name="_Toc84766680"/>
      <w:bookmarkStart w:id="97" w:name="_Toc84767214"/>
      <w:bookmarkStart w:id="98" w:name="_Toc84767484"/>
      <w:bookmarkStart w:id="99" w:name="_Toc62728452"/>
      <w:r w:rsidRPr="00544BF6">
        <w:rPr>
          <w:rFonts w:cs="Arial"/>
          <w:sz w:val="22"/>
        </w:rPr>
        <w:t xml:space="preserve">Definiciones, </w:t>
      </w:r>
      <w:r w:rsidR="00544BF6" w:rsidRPr="00544BF6">
        <w:rPr>
          <w:rFonts w:cs="Arial"/>
          <w:sz w:val="22"/>
        </w:rPr>
        <w:t>Acrónimos,</w:t>
      </w:r>
      <w:r w:rsidRPr="00544BF6">
        <w:rPr>
          <w:rFonts w:cs="Arial"/>
          <w:sz w:val="22"/>
        </w:rPr>
        <w:t xml:space="preserve"> y Ab</w:t>
      </w:r>
      <w:bookmarkEnd w:id="75"/>
      <w:bookmarkEnd w:id="76"/>
      <w:r w:rsidRPr="00544BF6">
        <w:rPr>
          <w:rFonts w:cs="Arial"/>
          <w:sz w:val="22"/>
        </w:rPr>
        <w:t>reviaciones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544BF6" w:rsidRPr="00544BF6" w:rsidRDefault="00544BF6" w:rsidP="00544BF6"/>
    <w:p w:rsidR="00F83C82" w:rsidRPr="00544BF6" w:rsidRDefault="00F83C82" w:rsidP="00F83C82">
      <w:pPr>
        <w:spacing w:line="360" w:lineRule="auto"/>
        <w:jc w:val="both"/>
        <w:rPr>
          <w:vertAlign w:val="superscript"/>
          <w:lang w:val="es-ES"/>
        </w:rPr>
      </w:pPr>
      <w:r w:rsidRPr="00544BF6">
        <w:t>HTML5</w:t>
      </w:r>
    </w:p>
    <w:p w:rsidR="00F83C82" w:rsidRPr="00544BF6" w:rsidRDefault="00F83C82" w:rsidP="00F83C82">
      <w:pPr>
        <w:spacing w:line="360" w:lineRule="auto"/>
        <w:jc w:val="both"/>
      </w:pPr>
      <w:r w:rsidRPr="00544BF6">
        <w:t>Es un lenguaje de marcado que se utiliza para el desarrollo de páginas de Internet. Se trata de las siglas que corresponden a HyperText Markup Language, es decir, Lenguaje de Marcas de Hipertexto.</w:t>
      </w:r>
    </w:p>
    <w:p w:rsidR="00F83C82" w:rsidRPr="00544BF6" w:rsidRDefault="00F83C82" w:rsidP="00F83C82">
      <w:pPr>
        <w:spacing w:line="360" w:lineRule="auto"/>
        <w:jc w:val="both"/>
        <w:rPr>
          <w:vertAlign w:val="superscript"/>
          <w:lang w:val="es-ES"/>
        </w:rPr>
      </w:pPr>
      <w:r w:rsidRPr="00544BF6">
        <w:t>BOOTSTRAP4</w:t>
      </w:r>
    </w:p>
    <w:p w:rsidR="00F83C82" w:rsidRPr="00544BF6" w:rsidRDefault="00F83C82" w:rsidP="00F83C82">
      <w:pPr>
        <w:jc w:val="both"/>
      </w:pPr>
      <w:r w:rsidRPr="00544BF6">
        <w:t>Bootstrap es un framework CSS y Javascript diseñado para la creación de interfaces limpias y con un diseño responsive.</w:t>
      </w:r>
    </w:p>
    <w:p w:rsidR="00F83C82" w:rsidRPr="00544BF6" w:rsidRDefault="00F83C82" w:rsidP="00F83C82">
      <w:pPr>
        <w:jc w:val="both"/>
      </w:pPr>
    </w:p>
    <w:p w:rsidR="00F83C82" w:rsidRPr="00544BF6" w:rsidRDefault="00F83C82" w:rsidP="00F83C82">
      <w:pPr>
        <w:spacing w:line="360" w:lineRule="auto"/>
        <w:jc w:val="both"/>
        <w:rPr>
          <w:lang w:val="es-ES"/>
        </w:rPr>
      </w:pPr>
      <w:r w:rsidRPr="00544BF6">
        <w:t>CSS</w:t>
      </w:r>
    </w:p>
    <w:p w:rsidR="00F83C82" w:rsidRPr="00544BF6" w:rsidRDefault="00F83C82" w:rsidP="00F83C82">
      <w:pPr>
        <w:jc w:val="both"/>
      </w:pPr>
      <w:r w:rsidRPr="00544BF6">
        <w:t xml:space="preserve"> Por sus siglas (Cascading Style Sheets, u Hojas de Estilo en Cascada) es la tecnología desarrollada por el World Wide Web Consortium (W3C).</w:t>
      </w:r>
    </w:p>
    <w:p w:rsidR="00F83C82" w:rsidRPr="00544BF6" w:rsidRDefault="00F83C82" w:rsidP="00F83C82">
      <w:pPr>
        <w:jc w:val="both"/>
      </w:pPr>
    </w:p>
    <w:p w:rsidR="00F83C82" w:rsidRPr="00544BF6" w:rsidRDefault="00F83C82" w:rsidP="00F83C82">
      <w:r w:rsidRPr="00544BF6">
        <w:t>RUP (Rational Unified Process)</w:t>
      </w:r>
    </w:p>
    <w:p w:rsidR="001B1FC8" w:rsidRPr="00544BF6" w:rsidRDefault="00257F14">
      <w:pPr>
        <w:pStyle w:val="Ttulo2"/>
        <w:ind w:left="284"/>
        <w:rPr>
          <w:rFonts w:cs="Arial"/>
          <w:sz w:val="22"/>
          <w:lang w:val="en-US"/>
        </w:rPr>
      </w:pPr>
      <w:bookmarkStart w:id="100" w:name="_Toc456598590"/>
      <w:bookmarkStart w:id="101" w:name="_Toc456600921"/>
      <w:bookmarkStart w:id="102" w:name="_Toc84762278"/>
      <w:bookmarkStart w:id="103" w:name="_Toc84762444"/>
      <w:bookmarkStart w:id="104" w:name="_Toc84762588"/>
      <w:bookmarkStart w:id="105" w:name="_Toc84762715"/>
      <w:bookmarkStart w:id="106" w:name="_Toc84762859"/>
      <w:bookmarkStart w:id="107" w:name="_Toc84762958"/>
      <w:bookmarkStart w:id="108" w:name="_Toc84763002"/>
      <w:bookmarkStart w:id="109" w:name="_Toc84763112"/>
      <w:bookmarkStart w:id="110" w:name="_Toc84763297"/>
      <w:bookmarkStart w:id="111" w:name="_Toc84763760"/>
      <w:bookmarkStart w:id="112" w:name="_Toc84764088"/>
      <w:bookmarkStart w:id="113" w:name="_Toc84764221"/>
      <w:bookmarkStart w:id="114" w:name="_Toc84764308"/>
      <w:bookmarkStart w:id="115" w:name="_Toc84764417"/>
      <w:bookmarkStart w:id="116" w:name="_Toc84764459"/>
      <w:bookmarkStart w:id="117" w:name="_Toc84764493"/>
      <w:bookmarkStart w:id="118" w:name="_Toc84764545"/>
      <w:bookmarkStart w:id="119" w:name="_Toc84764717"/>
      <w:bookmarkStart w:id="120" w:name="_Toc84764844"/>
      <w:bookmarkStart w:id="121" w:name="_Toc84766681"/>
      <w:bookmarkStart w:id="122" w:name="_Toc84767215"/>
      <w:bookmarkStart w:id="123" w:name="_Toc84767485"/>
      <w:bookmarkStart w:id="124" w:name="_Toc62728453"/>
      <w:r w:rsidRPr="00544BF6">
        <w:rPr>
          <w:rFonts w:cs="Arial"/>
          <w:sz w:val="22"/>
          <w:lang w:val="en-US"/>
        </w:rPr>
        <w:t>Referencias</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1B1FC8" w:rsidRPr="00544BF6" w:rsidRDefault="00257F14">
      <w:pPr>
        <w:pStyle w:val="Ttulo2"/>
        <w:ind w:left="284"/>
        <w:rPr>
          <w:rFonts w:cs="Arial"/>
          <w:sz w:val="22"/>
          <w:lang w:val="en-US"/>
        </w:rPr>
      </w:pPr>
      <w:bookmarkStart w:id="125" w:name="_Toc84762279"/>
      <w:bookmarkStart w:id="126" w:name="_Toc84762445"/>
      <w:bookmarkStart w:id="127" w:name="_Toc84762589"/>
      <w:bookmarkStart w:id="128" w:name="_Toc84762716"/>
      <w:bookmarkStart w:id="129" w:name="_Toc84762860"/>
      <w:bookmarkStart w:id="130" w:name="_Toc84762959"/>
      <w:bookmarkStart w:id="131" w:name="_Toc84763003"/>
      <w:bookmarkStart w:id="132" w:name="_Toc84763113"/>
      <w:bookmarkStart w:id="133" w:name="_Toc84763298"/>
      <w:bookmarkStart w:id="134" w:name="_Toc84763761"/>
      <w:bookmarkStart w:id="135" w:name="_Toc84764089"/>
      <w:bookmarkStart w:id="136" w:name="_Toc84764222"/>
      <w:bookmarkStart w:id="137" w:name="_Toc84764309"/>
      <w:bookmarkStart w:id="138" w:name="_Toc84764418"/>
      <w:bookmarkStart w:id="139" w:name="_Toc84764460"/>
      <w:bookmarkStart w:id="140" w:name="_Toc84764494"/>
      <w:bookmarkStart w:id="141" w:name="_Toc84764546"/>
      <w:bookmarkStart w:id="142" w:name="_Toc84764718"/>
      <w:bookmarkStart w:id="143" w:name="_Toc84764845"/>
      <w:bookmarkStart w:id="144" w:name="_Toc84766682"/>
      <w:bookmarkStart w:id="145" w:name="_Toc84767216"/>
      <w:bookmarkStart w:id="146" w:name="_Toc84767486"/>
      <w:bookmarkStart w:id="147" w:name="_Toc62728454"/>
      <w:r w:rsidRPr="00544BF6">
        <w:rPr>
          <w:rFonts w:cs="Arial"/>
          <w:sz w:val="22"/>
          <w:lang w:val="en-US"/>
        </w:rPr>
        <w:t>Resumen</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F83C82" w:rsidRPr="00544BF6" w:rsidRDefault="00F83C82" w:rsidP="00F83C82">
      <w:pPr>
        <w:spacing w:after="160" w:line="360" w:lineRule="auto"/>
        <w:jc w:val="both"/>
        <w:rPr>
          <w:lang w:val="es-ES"/>
        </w:rPr>
      </w:pPr>
      <w:r w:rsidRPr="00544BF6">
        <w:t>El proyecto denominado “Página Web All Service” consiste en abarcar el sector de “servicios”; así mismo, dar a conocer la apertura y creación de esta nueva unidad de negocio a través de una página web, ofreciendo servicios de albañilería, carpintería, cerrajería, electricista, herrería, jardinería, pintura, plomería y limpieza .</w:t>
      </w:r>
    </w:p>
    <w:p w:rsidR="00F83C82" w:rsidRDefault="00F83C82" w:rsidP="00F83C82">
      <w:pPr>
        <w:spacing w:after="160" w:line="360" w:lineRule="auto"/>
        <w:jc w:val="both"/>
      </w:pPr>
      <w:r w:rsidRPr="00544BF6">
        <w:t>También para ser una fuente de atracción de clientes para los especialistas, simulando una bolsa de trabajo y ofreciendo más oportunidades de empleo, así mismo, que ayude tener una mejor posición económica.</w:t>
      </w:r>
    </w:p>
    <w:p w:rsidR="00544BF6" w:rsidRPr="00544BF6" w:rsidRDefault="00544BF6" w:rsidP="00F83C82">
      <w:pPr>
        <w:spacing w:after="160" w:line="360" w:lineRule="auto"/>
        <w:jc w:val="both"/>
      </w:pPr>
    </w:p>
    <w:p w:rsidR="00C1277B" w:rsidRDefault="00F83C82" w:rsidP="00544BF6">
      <w:pPr>
        <w:spacing w:after="160" w:line="360" w:lineRule="auto"/>
        <w:jc w:val="both"/>
      </w:pPr>
      <w:r w:rsidRPr="00544BF6">
        <w:t>Todos los servicios que se ofrecen, se llevan a cabo  de manera eficaz, rápida confiable y fácil de adquirir con un  alto índice de calidad.</w:t>
      </w:r>
    </w:p>
    <w:p w:rsidR="00F83C82" w:rsidRPr="00F83C82" w:rsidRDefault="00F83C82" w:rsidP="00F83C82">
      <w:pPr>
        <w:rPr>
          <w:lang w:val="en-US"/>
        </w:rPr>
      </w:pPr>
    </w:p>
    <w:p w:rsidR="001B1FC8" w:rsidRDefault="00257F14">
      <w:pPr>
        <w:pStyle w:val="Ttulo1"/>
        <w:rPr>
          <w:lang w:val="en-US"/>
        </w:rPr>
      </w:pPr>
      <w:bookmarkStart w:id="148" w:name="_Toc436203379"/>
      <w:bookmarkStart w:id="149" w:name="_Toc452813579"/>
      <w:bookmarkStart w:id="150" w:name="_Toc509300836"/>
      <w:bookmarkStart w:id="151" w:name="_Toc62728455"/>
      <w:bookmarkEnd w:id="26"/>
      <w:bookmarkEnd w:id="27"/>
      <w:bookmarkEnd w:id="28"/>
      <w:r>
        <w:rPr>
          <w:lang w:val="en-US"/>
        </w:rPr>
        <w:t>Problem Statement</w:t>
      </w:r>
      <w:bookmarkEnd w:id="148"/>
      <w:bookmarkEnd w:id="149"/>
      <w:bookmarkEnd w:id="150"/>
      <w:bookmarkEnd w:id="151"/>
    </w:p>
    <w:p w:rsidR="001B1FC8" w:rsidRDefault="001B1FC8">
      <w:pPr>
        <w:rPr>
          <w:lang w:val="en-US"/>
        </w:rPr>
      </w:pPr>
    </w:p>
    <w:tbl>
      <w:tblPr>
        <w:tblW w:w="0" w:type="auto"/>
        <w:tblInd w:w="828" w:type="dxa"/>
        <w:tblLayout w:type="fixed"/>
        <w:tblLook w:val="0000" w:firstRow="0" w:lastRow="0" w:firstColumn="0" w:lastColumn="0" w:noHBand="0" w:noVBand="0"/>
      </w:tblPr>
      <w:tblGrid>
        <w:gridCol w:w="2970"/>
        <w:gridCol w:w="5220"/>
      </w:tblGrid>
      <w:tr w:rsidR="001B1FC8">
        <w:tc>
          <w:tcPr>
            <w:tcW w:w="2970" w:type="dxa"/>
            <w:tcBorders>
              <w:top w:val="single" w:sz="12" w:space="0" w:color="auto"/>
              <w:left w:val="single" w:sz="12" w:space="0" w:color="auto"/>
              <w:bottom w:val="single" w:sz="6" w:space="0" w:color="auto"/>
              <w:right w:val="single" w:sz="12" w:space="0" w:color="auto"/>
            </w:tcBorders>
            <w:shd w:val="pct25" w:color="auto" w:fill="auto"/>
          </w:tcPr>
          <w:p w:rsidR="001B1FC8" w:rsidRDefault="00257F14">
            <w:pPr>
              <w:pStyle w:val="Textoindependiente"/>
              <w:keepNext/>
              <w:ind w:left="72"/>
              <w:rPr>
                <w:lang w:val="en-US"/>
              </w:rPr>
            </w:pPr>
            <w:r>
              <w:rPr>
                <w:lang w:val="en-US"/>
              </w:rPr>
              <w:t>The problem of</w:t>
            </w:r>
          </w:p>
        </w:tc>
        <w:tc>
          <w:tcPr>
            <w:tcW w:w="5220" w:type="dxa"/>
            <w:tcBorders>
              <w:top w:val="single" w:sz="12" w:space="0" w:color="auto"/>
              <w:bottom w:val="single" w:sz="6" w:space="0" w:color="auto"/>
              <w:right w:val="single" w:sz="12" w:space="0" w:color="auto"/>
            </w:tcBorders>
          </w:tcPr>
          <w:p w:rsidR="005046EA" w:rsidRDefault="00F83C82" w:rsidP="00EF3F4A">
            <w:pPr>
              <w:pStyle w:val="InfoBlue"/>
              <w:rPr>
                <w:lang w:val="en-US"/>
              </w:rPr>
            </w:pPr>
            <w:r>
              <w:rPr>
                <w:lang w:val="en-US"/>
              </w:rPr>
              <w:t>Debido al alta demanda de contratación de servicios</w:t>
            </w:r>
            <w:r w:rsidR="003433AE">
              <w:rPr>
                <w:lang w:val="en-US"/>
              </w:rPr>
              <w:t>, se necesita una innovación para realizer dichas contrataciones de servicos</w:t>
            </w:r>
          </w:p>
          <w:p w:rsidR="003433AE" w:rsidRPr="003433AE" w:rsidRDefault="003433AE" w:rsidP="00EF3F4A">
            <w:pPr>
              <w:pStyle w:val="InfoBlue"/>
              <w:rPr>
                <w:lang w:val="en-US"/>
              </w:rPr>
            </w:pPr>
            <w:r>
              <w:rPr>
                <w:lang w:val="en-US"/>
              </w:rPr>
              <w:t>.</w:t>
            </w:r>
            <w:r>
              <w:rPr>
                <w:lang w:val="en-US"/>
              </w:rPr>
              <w:br/>
              <w:t>Por otra parte con el surgimiento de la pandemia, gran cantidad de especialistas han tenido que cerrar sus negocios, asi mismo, afectando en su economía o casionando problemas para mantener un sustento adecuado para sus familias.</w:t>
            </w:r>
          </w:p>
        </w:tc>
      </w:tr>
      <w:tr w:rsidR="001B1FC8" w:rsidRPr="004C2968">
        <w:tc>
          <w:tcPr>
            <w:tcW w:w="2970" w:type="dxa"/>
            <w:tcBorders>
              <w:top w:val="single" w:sz="6" w:space="0" w:color="auto"/>
              <w:left w:val="single" w:sz="12" w:space="0" w:color="auto"/>
              <w:bottom w:val="single" w:sz="6" w:space="0" w:color="auto"/>
              <w:right w:val="single" w:sz="12" w:space="0" w:color="auto"/>
            </w:tcBorders>
            <w:shd w:val="pct25" w:color="auto" w:fill="auto"/>
          </w:tcPr>
          <w:p w:rsidR="001B1FC8" w:rsidRDefault="00257F14">
            <w:pPr>
              <w:pStyle w:val="Textoindependiente"/>
              <w:keepNext/>
              <w:ind w:left="72"/>
              <w:rPr>
                <w:lang w:val="en-US"/>
              </w:rPr>
            </w:pPr>
            <w:r>
              <w:rPr>
                <w:lang w:val="en-US"/>
              </w:rPr>
              <w:t>affects</w:t>
            </w:r>
          </w:p>
        </w:tc>
        <w:tc>
          <w:tcPr>
            <w:tcW w:w="5220" w:type="dxa"/>
            <w:tcBorders>
              <w:top w:val="single" w:sz="6" w:space="0" w:color="auto"/>
              <w:bottom w:val="single" w:sz="6" w:space="0" w:color="auto"/>
              <w:right w:val="single" w:sz="12" w:space="0" w:color="auto"/>
            </w:tcBorders>
          </w:tcPr>
          <w:p w:rsidR="005046EA" w:rsidRDefault="009B571C" w:rsidP="00EF3F4A">
            <w:pPr>
              <w:pStyle w:val="InfoBlue"/>
              <w:rPr>
                <w:lang w:val="en-US"/>
              </w:rPr>
            </w:pPr>
            <w:r>
              <w:rPr>
                <w:lang w:val="en-US"/>
              </w:rPr>
              <w:t>A todo público en general</w:t>
            </w:r>
            <w:r w:rsidR="003433AE">
              <w:rPr>
                <w:lang w:val="en-US"/>
              </w:rPr>
              <w:t xml:space="preserve"> (amas de casa, personas discapacitadas,personas sin experiencia etc).</w:t>
            </w:r>
          </w:p>
          <w:p w:rsidR="003433AE" w:rsidRDefault="003433AE" w:rsidP="00EF3F4A">
            <w:pPr>
              <w:pStyle w:val="InfoBlue"/>
              <w:rPr>
                <w:lang w:val="en-US"/>
              </w:rPr>
            </w:pPr>
            <w:r>
              <w:rPr>
                <w:lang w:val="en-US"/>
              </w:rPr>
              <w:br/>
              <w:t>Especialistas.</w:t>
            </w:r>
          </w:p>
          <w:p w:rsidR="003433AE" w:rsidRPr="003433AE" w:rsidRDefault="003433AE" w:rsidP="005046EA">
            <w:pPr>
              <w:pStyle w:val="Textoindependiente"/>
              <w:ind w:left="0"/>
              <w:jc w:val="both"/>
              <w:rPr>
                <w:lang w:val="en-US"/>
              </w:rPr>
            </w:pPr>
          </w:p>
        </w:tc>
      </w:tr>
      <w:tr w:rsidR="001B1FC8" w:rsidRPr="004C2968">
        <w:tc>
          <w:tcPr>
            <w:tcW w:w="2970" w:type="dxa"/>
            <w:tcBorders>
              <w:top w:val="single" w:sz="6" w:space="0" w:color="auto"/>
              <w:left w:val="single" w:sz="12" w:space="0" w:color="auto"/>
              <w:bottom w:val="single" w:sz="6" w:space="0" w:color="auto"/>
              <w:right w:val="single" w:sz="12" w:space="0" w:color="auto"/>
            </w:tcBorders>
            <w:shd w:val="pct25" w:color="auto" w:fill="auto"/>
          </w:tcPr>
          <w:p w:rsidR="001B1FC8" w:rsidRDefault="00257F14">
            <w:pPr>
              <w:pStyle w:val="Textoindependiente"/>
              <w:keepNext/>
              <w:ind w:left="72"/>
              <w:rPr>
                <w:lang w:val="en-US"/>
              </w:rPr>
            </w:pPr>
            <w:r>
              <w:rPr>
                <w:lang w:val="en-US"/>
              </w:rPr>
              <w:t>the impact of which is</w:t>
            </w:r>
          </w:p>
        </w:tc>
        <w:tc>
          <w:tcPr>
            <w:tcW w:w="5220" w:type="dxa"/>
            <w:tcBorders>
              <w:top w:val="single" w:sz="6" w:space="0" w:color="auto"/>
              <w:bottom w:val="single" w:sz="6" w:space="0" w:color="auto"/>
              <w:right w:val="single" w:sz="12" w:space="0" w:color="auto"/>
            </w:tcBorders>
          </w:tcPr>
          <w:p w:rsidR="001B1FC8" w:rsidRDefault="003433AE" w:rsidP="00EF3F4A">
            <w:pPr>
              <w:pStyle w:val="InfoBlue"/>
              <w:rPr>
                <w:lang w:val="en-US"/>
              </w:rPr>
            </w:pPr>
            <w:r>
              <w:rPr>
                <w:lang w:val="en-US"/>
              </w:rPr>
              <w:t>Desarrollar pagina web, siendo innovadora para la contratación de servicos, ofreciendo seguridad, rápidez y eficacia. Cabe mencionar que tambien sera una Fuente de empleo para personas con conocimientos de un servicio en particular.</w:t>
            </w:r>
          </w:p>
        </w:tc>
      </w:tr>
      <w:tr w:rsidR="001B1FC8" w:rsidRPr="004C2968">
        <w:tc>
          <w:tcPr>
            <w:tcW w:w="2970" w:type="dxa"/>
            <w:tcBorders>
              <w:top w:val="single" w:sz="6" w:space="0" w:color="auto"/>
              <w:left w:val="single" w:sz="12" w:space="0" w:color="auto"/>
              <w:bottom w:val="single" w:sz="6" w:space="0" w:color="auto"/>
              <w:right w:val="single" w:sz="12" w:space="0" w:color="auto"/>
            </w:tcBorders>
            <w:shd w:val="pct25" w:color="auto" w:fill="auto"/>
          </w:tcPr>
          <w:p w:rsidR="001B1FC8" w:rsidRDefault="00257F14">
            <w:pPr>
              <w:pStyle w:val="Textoindependiente"/>
              <w:ind w:left="72"/>
              <w:rPr>
                <w:lang w:val="en-US"/>
              </w:rPr>
            </w:pPr>
            <w:r>
              <w:rPr>
                <w:lang w:val="en-US"/>
              </w:rPr>
              <w:t>a successful solution would be</w:t>
            </w:r>
          </w:p>
        </w:tc>
        <w:tc>
          <w:tcPr>
            <w:tcW w:w="5220" w:type="dxa"/>
            <w:tcBorders>
              <w:top w:val="single" w:sz="6" w:space="0" w:color="auto"/>
              <w:bottom w:val="single" w:sz="6" w:space="0" w:color="auto"/>
              <w:right w:val="single" w:sz="12" w:space="0" w:color="auto"/>
            </w:tcBorders>
          </w:tcPr>
          <w:p w:rsidR="009B571C" w:rsidRDefault="009B571C" w:rsidP="00EF3F4A">
            <w:pPr>
              <w:pStyle w:val="InfoBlue"/>
              <w:rPr>
                <w:lang w:val="en-US"/>
              </w:rPr>
            </w:pPr>
            <w:r>
              <w:rPr>
                <w:lang w:val="en-US"/>
              </w:rPr>
              <w:t>*Generar una página web</w:t>
            </w:r>
          </w:p>
          <w:p w:rsidR="00F83C82" w:rsidRPr="005046EA" w:rsidRDefault="00F83C82" w:rsidP="005046EA">
            <w:pPr>
              <w:pStyle w:val="Textoindependiente"/>
              <w:jc w:val="both"/>
              <w:rPr>
                <w:i/>
                <w:color w:val="2739E5"/>
                <w:lang w:val="en-US"/>
              </w:rPr>
            </w:pPr>
            <w:r w:rsidRPr="005046EA">
              <w:rPr>
                <w:i/>
                <w:color w:val="2739E5"/>
                <w:lang w:val="en-US"/>
              </w:rPr>
              <w:t xml:space="preserve">*Realizar un catalogo de servicios </w:t>
            </w:r>
          </w:p>
          <w:p w:rsidR="00F83C82" w:rsidRPr="005046EA" w:rsidRDefault="00F83C82" w:rsidP="005046EA">
            <w:pPr>
              <w:pStyle w:val="Textoindependiente"/>
              <w:jc w:val="both"/>
              <w:rPr>
                <w:i/>
                <w:color w:val="2739E5"/>
                <w:lang w:val="en-US"/>
              </w:rPr>
            </w:pPr>
            <w:r w:rsidRPr="005046EA">
              <w:rPr>
                <w:i/>
                <w:color w:val="2739E5"/>
                <w:lang w:val="en-US"/>
              </w:rPr>
              <w:t>*Promocionar especialistas</w:t>
            </w:r>
          </w:p>
          <w:p w:rsidR="003433AE" w:rsidRPr="005046EA" w:rsidRDefault="003433AE" w:rsidP="005046EA">
            <w:pPr>
              <w:pStyle w:val="Textoindependiente"/>
              <w:jc w:val="both"/>
              <w:rPr>
                <w:i/>
                <w:color w:val="2739E5"/>
                <w:lang w:val="en-US"/>
              </w:rPr>
            </w:pPr>
            <w:r w:rsidRPr="005046EA">
              <w:rPr>
                <w:i/>
                <w:color w:val="2739E5"/>
                <w:lang w:val="en-US"/>
              </w:rPr>
              <w:t>*Eficacia</w:t>
            </w:r>
          </w:p>
          <w:p w:rsidR="003433AE" w:rsidRPr="005046EA" w:rsidRDefault="003433AE" w:rsidP="005046EA">
            <w:pPr>
              <w:pStyle w:val="Textoindependiente"/>
              <w:jc w:val="both"/>
              <w:rPr>
                <w:i/>
                <w:color w:val="2739E5"/>
                <w:lang w:val="en-US"/>
              </w:rPr>
            </w:pPr>
            <w:r w:rsidRPr="005046EA">
              <w:rPr>
                <w:i/>
                <w:color w:val="2739E5"/>
                <w:lang w:val="en-US"/>
              </w:rPr>
              <w:t>*Rápidez</w:t>
            </w:r>
          </w:p>
          <w:p w:rsidR="003433AE" w:rsidRPr="005046EA" w:rsidRDefault="003433AE" w:rsidP="005046EA">
            <w:pPr>
              <w:pStyle w:val="Textoindependiente"/>
              <w:jc w:val="both"/>
              <w:rPr>
                <w:i/>
                <w:color w:val="2739E5"/>
                <w:lang w:val="en-US"/>
              </w:rPr>
            </w:pPr>
            <w:r w:rsidRPr="005046EA">
              <w:rPr>
                <w:i/>
                <w:color w:val="2739E5"/>
                <w:lang w:val="en-US"/>
              </w:rPr>
              <w:t>*Seguridad</w:t>
            </w:r>
          </w:p>
          <w:p w:rsidR="003433AE" w:rsidRPr="00F83C82" w:rsidRDefault="003433AE" w:rsidP="005046EA">
            <w:pPr>
              <w:pStyle w:val="Textoindependiente"/>
              <w:jc w:val="both"/>
              <w:rPr>
                <w:lang w:val="en-US"/>
              </w:rPr>
            </w:pPr>
            <w:r w:rsidRPr="005046EA">
              <w:rPr>
                <w:i/>
                <w:color w:val="2739E5"/>
                <w:lang w:val="en-US"/>
              </w:rPr>
              <w:t>*Satiscacción de necesidades</w:t>
            </w:r>
          </w:p>
        </w:tc>
      </w:tr>
    </w:tbl>
    <w:p w:rsidR="001B1FC8" w:rsidRDefault="001B1FC8">
      <w:pPr>
        <w:rPr>
          <w:lang w:val="en-US"/>
        </w:rPr>
      </w:pPr>
    </w:p>
    <w:p w:rsidR="001B1FC8" w:rsidRDefault="00257F14">
      <w:pPr>
        <w:pStyle w:val="Ttulo1"/>
        <w:rPr>
          <w:lang w:val="en-US"/>
        </w:rPr>
      </w:pPr>
      <w:bookmarkStart w:id="152" w:name="_Toc447960005"/>
      <w:bookmarkStart w:id="153" w:name="_Toc452813581"/>
      <w:bookmarkStart w:id="154" w:name="_Toc509300838"/>
      <w:bookmarkStart w:id="155" w:name="_Toc62728456"/>
      <w:r>
        <w:rPr>
          <w:lang w:val="en-US"/>
        </w:rPr>
        <w:t>Stakeholder and User Descriptions</w:t>
      </w:r>
      <w:bookmarkEnd w:id="152"/>
      <w:bookmarkEnd w:id="153"/>
      <w:bookmarkEnd w:id="154"/>
      <w:bookmarkEnd w:id="155"/>
    </w:p>
    <w:p w:rsidR="001B1FC8" w:rsidRDefault="00257F14">
      <w:pPr>
        <w:pStyle w:val="Ttulo2"/>
        <w:ind w:left="284"/>
        <w:rPr>
          <w:lang w:val="en-US"/>
        </w:rPr>
      </w:pPr>
      <w:bookmarkStart w:id="156" w:name="_Toc452813583"/>
      <w:bookmarkStart w:id="157" w:name="_Toc509300840"/>
      <w:bookmarkStart w:id="158" w:name="_Toc62728457"/>
      <w:r>
        <w:rPr>
          <w:lang w:val="en-US"/>
        </w:rPr>
        <w:t>Stakeholder Summary</w:t>
      </w:r>
      <w:bookmarkEnd w:id="156"/>
      <w:bookmarkEnd w:id="157"/>
      <w:bookmarkEnd w:id="158"/>
    </w:p>
    <w:p w:rsidR="001B1FC8" w:rsidRDefault="001B1FC8">
      <w:pPr>
        <w:rPr>
          <w:lang w:val="en-US"/>
        </w:rPr>
      </w:pPr>
    </w:p>
    <w:tbl>
      <w:tblPr>
        <w:tblW w:w="891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87"/>
        <w:gridCol w:w="1884"/>
        <w:gridCol w:w="2820"/>
        <w:gridCol w:w="2820"/>
      </w:tblGrid>
      <w:tr w:rsidR="001B1FC8" w:rsidTr="00AA263A">
        <w:trPr>
          <w:trHeight w:val="414"/>
        </w:trPr>
        <w:tc>
          <w:tcPr>
            <w:tcW w:w="1387" w:type="dxa"/>
            <w:shd w:val="solid" w:color="000000" w:fill="FFFFFF"/>
          </w:tcPr>
          <w:p w:rsidR="001B1FC8" w:rsidRDefault="00257F14">
            <w:pPr>
              <w:pStyle w:val="Textoindependiente"/>
              <w:ind w:left="0"/>
              <w:jc w:val="center"/>
              <w:rPr>
                <w:b/>
                <w:lang w:val="en-US"/>
              </w:rPr>
            </w:pPr>
            <w:r>
              <w:rPr>
                <w:b/>
                <w:lang w:val="en-US"/>
              </w:rPr>
              <w:t>Nombre</w:t>
            </w:r>
          </w:p>
        </w:tc>
        <w:tc>
          <w:tcPr>
            <w:tcW w:w="1884" w:type="dxa"/>
            <w:shd w:val="solid" w:color="000000" w:fill="FFFFFF"/>
          </w:tcPr>
          <w:p w:rsidR="001B1FC8" w:rsidRDefault="00257F14">
            <w:pPr>
              <w:pStyle w:val="Textoindependiente"/>
              <w:ind w:left="0"/>
              <w:jc w:val="center"/>
              <w:rPr>
                <w:b/>
                <w:lang w:val="es-ES"/>
              </w:rPr>
            </w:pPr>
            <w:r>
              <w:rPr>
                <w:b/>
                <w:lang w:val="es-ES"/>
              </w:rPr>
              <w:t>Descripción</w:t>
            </w:r>
          </w:p>
        </w:tc>
        <w:tc>
          <w:tcPr>
            <w:tcW w:w="2820" w:type="dxa"/>
            <w:shd w:val="solid" w:color="000000" w:fill="FFFFFF"/>
          </w:tcPr>
          <w:p w:rsidR="001B1FC8" w:rsidRDefault="00257F14">
            <w:pPr>
              <w:pStyle w:val="Textoindependiente"/>
              <w:ind w:left="0"/>
              <w:jc w:val="center"/>
              <w:rPr>
                <w:b/>
                <w:lang w:val="es-ES"/>
              </w:rPr>
            </w:pPr>
            <w:r>
              <w:rPr>
                <w:b/>
                <w:lang w:val="es-ES"/>
              </w:rPr>
              <w:t>Responsabilidades</w:t>
            </w:r>
          </w:p>
        </w:tc>
        <w:tc>
          <w:tcPr>
            <w:tcW w:w="2820" w:type="dxa"/>
            <w:shd w:val="solid" w:color="000000" w:fill="FFFFFF"/>
          </w:tcPr>
          <w:p w:rsidR="001B1FC8" w:rsidRDefault="00257F14">
            <w:pPr>
              <w:pStyle w:val="Textoindependiente"/>
              <w:ind w:left="0"/>
              <w:jc w:val="center"/>
              <w:rPr>
                <w:b/>
                <w:lang w:val="es-ES"/>
              </w:rPr>
            </w:pPr>
            <w:r>
              <w:rPr>
                <w:b/>
                <w:lang w:val="es-ES"/>
              </w:rPr>
              <w:t>Necesidades</w:t>
            </w:r>
          </w:p>
        </w:tc>
      </w:tr>
      <w:tr w:rsidR="001B1FC8" w:rsidTr="00AA263A">
        <w:trPr>
          <w:trHeight w:val="690"/>
        </w:trPr>
        <w:tc>
          <w:tcPr>
            <w:tcW w:w="1387" w:type="dxa"/>
          </w:tcPr>
          <w:p w:rsidR="001B1FC8" w:rsidRDefault="00EF3F4A" w:rsidP="00EF3F4A">
            <w:pPr>
              <w:pStyle w:val="InfoBlue"/>
              <w:rPr>
                <w:lang w:val="es-ES"/>
              </w:rPr>
            </w:pPr>
            <w:r>
              <w:rPr>
                <w:lang w:val="es-ES"/>
              </w:rPr>
              <w:t>Cliente</w:t>
            </w:r>
          </w:p>
          <w:p w:rsidR="00EF3F4A" w:rsidRDefault="00EF3F4A" w:rsidP="00EF3F4A">
            <w:pPr>
              <w:pStyle w:val="Textoindependiente"/>
              <w:rPr>
                <w:lang w:val="es-ES"/>
              </w:rPr>
            </w:pPr>
          </w:p>
          <w:p w:rsidR="00EF3F4A" w:rsidRDefault="00EF3F4A" w:rsidP="00EF3F4A">
            <w:pPr>
              <w:pStyle w:val="Textoindependiente"/>
              <w:rPr>
                <w:lang w:val="es-ES"/>
              </w:rPr>
            </w:pPr>
          </w:p>
          <w:p w:rsidR="00EF3F4A" w:rsidRDefault="00EF3F4A" w:rsidP="00EF3F4A">
            <w:pPr>
              <w:pStyle w:val="Textoindependiente"/>
              <w:ind w:left="0"/>
              <w:rPr>
                <w:lang w:val="es-ES"/>
              </w:rPr>
            </w:pPr>
          </w:p>
          <w:p w:rsidR="00EF3F4A" w:rsidRPr="00EF3F4A" w:rsidRDefault="00EF3F4A" w:rsidP="00EF3F4A">
            <w:pPr>
              <w:pStyle w:val="Textoindependiente"/>
              <w:ind w:left="0"/>
              <w:rPr>
                <w:i/>
                <w:lang w:val="es-ES"/>
              </w:rPr>
            </w:pPr>
            <w:r w:rsidRPr="00EF3F4A">
              <w:rPr>
                <w:i/>
                <w:color w:val="0070C0"/>
                <w:lang w:val="es-ES"/>
              </w:rPr>
              <w:t>Especialistas</w:t>
            </w:r>
          </w:p>
        </w:tc>
        <w:tc>
          <w:tcPr>
            <w:tcW w:w="1884" w:type="dxa"/>
          </w:tcPr>
          <w:p w:rsidR="001B1FC8" w:rsidRDefault="00EF3F4A" w:rsidP="00EF3F4A">
            <w:pPr>
              <w:pStyle w:val="InfoBlue"/>
              <w:rPr>
                <w:shd w:val="clear" w:color="auto" w:fill="FFFFFF"/>
              </w:rPr>
            </w:pPr>
            <w:r>
              <w:rPr>
                <w:shd w:val="clear" w:color="auto" w:fill="FFFFFF"/>
              </w:rPr>
              <w:t>Persona que utiliza los servicios de un profesional o de una empresa.</w:t>
            </w:r>
          </w:p>
          <w:p w:rsidR="00EF3F4A" w:rsidRDefault="00EF3F4A" w:rsidP="00EF3F4A">
            <w:pPr>
              <w:pStyle w:val="Textoindependiente"/>
            </w:pPr>
          </w:p>
          <w:p w:rsidR="00EF3F4A" w:rsidRPr="00EF3F4A" w:rsidRDefault="00EF3F4A" w:rsidP="00EF3F4A">
            <w:pPr>
              <w:pStyle w:val="Textoindependiente"/>
              <w:ind w:left="0"/>
              <w:rPr>
                <w:i/>
              </w:rPr>
            </w:pPr>
            <w:r>
              <w:t xml:space="preserve">  </w:t>
            </w:r>
            <w:r w:rsidRPr="00EF3F4A">
              <w:rPr>
                <w:rFonts w:ascii="Arial" w:hAnsi="Arial" w:cs="Arial"/>
                <w:i/>
                <w:color w:val="0070C0"/>
                <w:shd w:val="clear" w:color="auto" w:fill="FFFFFF"/>
              </w:rPr>
              <w:t>Que tiene conocimientos profundos en algo determinado de una profesión o actividad.</w:t>
            </w:r>
          </w:p>
        </w:tc>
        <w:tc>
          <w:tcPr>
            <w:tcW w:w="2820" w:type="dxa"/>
          </w:tcPr>
          <w:p w:rsidR="001B1FC8" w:rsidRDefault="00EF3F4A" w:rsidP="00EF3F4A">
            <w:pPr>
              <w:pStyle w:val="InfoBlue"/>
              <w:rPr>
                <w:lang w:val="es-ES"/>
              </w:rPr>
            </w:pPr>
            <w:r>
              <w:rPr>
                <w:lang w:val="es-ES"/>
              </w:rPr>
              <w:t>Proporcionar sus datos personales</w:t>
            </w:r>
          </w:p>
          <w:p w:rsidR="00EF3F4A" w:rsidRPr="00EF3F4A" w:rsidRDefault="00EF3F4A" w:rsidP="00EF3F4A">
            <w:pPr>
              <w:pStyle w:val="Textoindependiente"/>
              <w:rPr>
                <w:lang w:val="es-ES"/>
              </w:rPr>
            </w:pPr>
          </w:p>
          <w:p w:rsidR="00EF3F4A" w:rsidRPr="008524FA" w:rsidRDefault="00EF3F4A" w:rsidP="008524FA">
            <w:pPr>
              <w:pStyle w:val="Textoindependiente"/>
              <w:jc w:val="both"/>
              <w:rPr>
                <w:i/>
                <w:color w:val="0070C0"/>
                <w:lang w:val="es-ES"/>
              </w:rPr>
            </w:pPr>
          </w:p>
          <w:p w:rsidR="00EF3F4A" w:rsidRPr="008524FA" w:rsidRDefault="008524FA" w:rsidP="008524FA">
            <w:pPr>
              <w:pStyle w:val="Textoindependiente"/>
              <w:ind w:left="0"/>
              <w:jc w:val="both"/>
              <w:rPr>
                <w:i/>
                <w:color w:val="0070C0"/>
                <w:lang w:val="es-ES"/>
              </w:rPr>
            </w:pPr>
            <w:r w:rsidRPr="008524FA">
              <w:rPr>
                <w:i/>
                <w:color w:val="0070C0"/>
                <w:lang w:val="es-ES"/>
              </w:rPr>
              <w:t>Proporcionar sus datos y servicios a ofrecer</w:t>
            </w:r>
          </w:p>
          <w:p w:rsidR="00EF3F4A" w:rsidRPr="00EF3F4A" w:rsidRDefault="00EF3F4A" w:rsidP="00EF3F4A">
            <w:pPr>
              <w:pStyle w:val="Textoindependiente"/>
              <w:rPr>
                <w:lang w:val="es-ES"/>
              </w:rPr>
            </w:pPr>
          </w:p>
        </w:tc>
        <w:tc>
          <w:tcPr>
            <w:tcW w:w="2820" w:type="dxa"/>
          </w:tcPr>
          <w:p w:rsidR="001B1FC8" w:rsidRDefault="00EF3F4A" w:rsidP="00EF3F4A">
            <w:pPr>
              <w:pStyle w:val="InfoBlue"/>
              <w:rPr>
                <w:lang w:val="es-ES"/>
              </w:rPr>
            </w:pPr>
            <w:r>
              <w:rPr>
                <w:lang w:val="es-ES"/>
              </w:rPr>
              <w:t>Contratación de servicios para satisfacer sus necesidades.</w:t>
            </w:r>
          </w:p>
          <w:p w:rsidR="00C1277B" w:rsidRDefault="00C1277B" w:rsidP="00C1277B">
            <w:pPr>
              <w:pStyle w:val="Textoindependiente"/>
              <w:rPr>
                <w:lang w:val="es-ES"/>
              </w:rPr>
            </w:pPr>
          </w:p>
          <w:p w:rsidR="00C1277B" w:rsidRDefault="00C1277B" w:rsidP="00C1277B">
            <w:pPr>
              <w:pStyle w:val="Textoindependiente"/>
              <w:rPr>
                <w:lang w:val="es-ES"/>
              </w:rPr>
            </w:pPr>
          </w:p>
          <w:p w:rsidR="00C1277B" w:rsidRPr="00C1277B" w:rsidRDefault="00C1277B" w:rsidP="00C1277B">
            <w:pPr>
              <w:pStyle w:val="Textoindependiente"/>
              <w:ind w:left="0"/>
              <w:rPr>
                <w:i/>
                <w:lang w:val="es-ES"/>
              </w:rPr>
            </w:pPr>
            <w:r w:rsidRPr="00C1277B">
              <w:rPr>
                <w:i/>
                <w:color w:val="0070C0"/>
                <w:lang w:val="es-ES"/>
              </w:rPr>
              <w:t>Brindar y realizar un servicio en particular, que este altamente calificado</w:t>
            </w:r>
          </w:p>
        </w:tc>
      </w:tr>
    </w:tbl>
    <w:p w:rsidR="001B1FC8" w:rsidRDefault="001B1FC8">
      <w:pPr>
        <w:rPr>
          <w:lang w:val="es-ES"/>
        </w:rPr>
      </w:pPr>
    </w:p>
    <w:p w:rsidR="00AA263A" w:rsidRDefault="00AA263A">
      <w:pPr>
        <w:rPr>
          <w:lang w:val="es-ES"/>
        </w:rPr>
      </w:pPr>
    </w:p>
    <w:p w:rsidR="00AA263A" w:rsidRDefault="00AA263A">
      <w:pPr>
        <w:rPr>
          <w:lang w:val="es-ES"/>
        </w:rPr>
      </w:pPr>
    </w:p>
    <w:p w:rsidR="001B1FC8" w:rsidRDefault="00257F14">
      <w:pPr>
        <w:pStyle w:val="Ttulo2"/>
        <w:ind w:left="284"/>
        <w:rPr>
          <w:lang w:val="en-US"/>
        </w:rPr>
      </w:pPr>
      <w:bookmarkStart w:id="159" w:name="_Toc452813584"/>
      <w:bookmarkStart w:id="160" w:name="_Toc509300841"/>
      <w:bookmarkStart w:id="161" w:name="_Toc62728458"/>
      <w:r>
        <w:rPr>
          <w:lang w:val="en-US"/>
        </w:rPr>
        <w:t>User Summary</w:t>
      </w:r>
      <w:bookmarkEnd w:id="159"/>
      <w:bookmarkEnd w:id="160"/>
      <w:bookmarkEnd w:id="161"/>
    </w:p>
    <w:p w:rsidR="001B1FC8" w:rsidRDefault="001B1FC8">
      <w:pPr>
        <w:rPr>
          <w:lang w:val="en-US"/>
        </w:rPr>
      </w:pPr>
    </w:p>
    <w:tbl>
      <w:tblPr>
        <w:tblW w:w="877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2693"/>
        <w:gridCol w:w="4253"/>
      </w:tblGrid>
      <w:tr w:rsidR="001B1FC8">
        <w:trPr>
          <w:trHeight w:val="418"/>
        </w:trPr>
        <w:tc>
          <w:tcPr>
            <w:tcW w:w="1832" w:type="dxa"/>
            <w:shd w:val="solid" w:color="000000" w:fill="FFFFFF"/>
          </w:tcPr>
          <w:p w:rsidR="001B1FC8" w:rsidRDefault="00257F14">
            <w:pPr>
              <w:pStyle w:val="Textoindependiente"/>
              <w:ind w:left="0"/>
              <w:jc w:val="center"/>
              <w:rPr>
                <w:b/>
                <w:lang w:val="en-US"/>
              </w:rPr>
            </w:pPr>
            <w:r>
              <w:rPr>
                <w:b/>
                <w:lang w:val="en-US"/>
              </w:rPr>
              <w:t>Nombre</w:t>
            </w:r>
          </w:p>
        </w:tc>
        <w:tc>
          <w:tcPr>
            <w:tcW w:w="2693" w:type="dxa"/>
            <w:shd w:val="solid" w:color="000000" w:fill="FFFFFF"/>
          </w:tcPr>
          <w:p w:rsidR="001B1FC8" w:rsidRDefault="00257F14">
            <w:pPr>
              <w:pStyle w:val="Textoindependiente"/>
              <w:ind w:left="0"/>
              <w:jc w:val="center"/>
              <w:rPr>
                <w:b/>
                <w:lang w:val="es-ES"/>
              </w:rPr>
            </w:pPr>
            <w:r>
              <w:rPr>
                <w:b/>
                <w:lang w:val="es-ES"/>
              </w:rPr>
              <w:t>Descripción</w:t>
            </w:r>
          </w:p>
        </w:tc>
        <w:tc>
          <w:tcPr>
            <w:tcW w:w="4253" w:type="dxa"/>
            <w:shd w:val="solid" w:color="000000" w:fill="FFFFFF"/>
          </w:tcPr>
          <w:p w:rsidR="001B1FC8" w:rsidRDefault="00257F14">
            <w:pPr>
              <w:pStyle w:val="Textoindependiente"/>
              <w:ind w:left="0"/>
              <w:jc w:val="center"/>
              <w:rPr>
                <w:b/>
                <w:lang w:val="es-ES"/>
              </w:rPr>
            </w:pPr>
            <w:r>
              <w:rPr>
                <w:b/>
                <w:lang w:val="es-ES"/>
              </w:rPr>
              <w:t>Responsabilidades</w:t>
            </w:r>
          </w:p>
        </w:tc>
      </w:tr>
      <w:tr w:rsidR="001B1FC8">
        <w:trPr>
          <w:trHeight w:val="976"/>
        </w:trPr>
        <w:tc>
          <w:tcPr>
            <w:tcW w:w="1832" w:type="dxa"/>
          </w:tcPr>
          <w:p w:rsidR="001B1FC8" w:rsidRDefault="00EF3F4A" w:rsidP="00EF3F4A">
            <w:pPr>
              <w:pStyle w:val="InfoBlue"/>
              <w:rPr>
                <w:lang w:val="en-US"/>
              </w:rPr>
            </w:pPr>
            <w:r>
              <w:rPr>
                <w:lang w:val="es-ES"/>
              </w:rPr>
              <w:t>Administrador</w:t>
            </w:r>
          </w:p>
        </w:tc>
        <w:tc>
          <w:tcPr>
            <w:tcW w:w="2693" w:type="dxa"/>
          </w:tcPr>
          <w:p w:rsidR="001B1FC8" w:rsidRDefault="00EF3F4A" w:rsidP="00EF3F4A">
            <w:pPr>
              <w:pStyle w:val="InfoBlue"/>
              <w:rPr>
                <w:lang w:val="en-US"/>
              </w:rPr>
            </w:pPr>
            <w:r>
              <w:t>Es el responsable del manejo, mantenimiento, desempeño y de la confiabilidad de bases de datos. Asimismo, están a cargo de la mejora y diseño de nuevos modelos de las mismas.</w:t>
            </w:r>
          </w:p>
        </w:tc>
        <w:tc>
          <w:tcPr>
            <w:tcW w:w="4253" w:type="dxa"/>
          </w:tcPr>
          <w:p w:rsidR="001B1FC8" w:rsidRDefault="00EF3F4A" w:rsidP="00EF3F4A">
            <w:pPr>
              <w:pStyle w:val="InfoBlue"/>
              <w:rPr>
                <w:lang w:val="en-US"/>
              </w:rPr>
            </w:pPr>
            <w:r>
              <w:rPr>
                <w:lang w:val="es-ES"/>
              </w:rPr>
              <w:t>Encargado de controlar los servicios, horarios disponibles y que se cumplan los trabajos requeridos de manera satisfactoria.</w:t>
            </w:r>
          </w:p>
        </w:tc>
      </w:tr>
    </w:tbl>
    <w:p w:rsidR="001B1FC8" w:rsidRDefault="001B1FC8">
      <w:pPr>
        <w:rPr>
          <w:lang w:val="en-US"/>
        </w:rPr>
      </w:pPr>
    </w:p>
    <w:p w:rsidR="00C1277B" w:rsidRDefault="00C1277B" w:rsidP="00C1277B">
      <w:pPr>
        <w:pStyle w:val="Ttulo1"/>
      </w:pPr>
      <w:bookmarkStart w:id="162" w:name="_Toc62728459"/>
      <w:r>
        <w:t>Vista de Casos de Uso</w:t>
      </w:r>
      <w:bookmarkEnd w:id="162"/>
    </w:p>
    <w:p w:rsidR="000269A4" w:rsidRPr="000269A4" w:rsidRDefault="000269A4" w:rsidP="000269A4"/>
    <w:p w:rsidR="00C1277B" w:rsidRDefault="00C1277B" w:rsidP="000269A4">
      <w:pPr>
        <w:pStyle w:val="Ttulo2"/>
      </w:pPr>
      <w:bookmarkStart w:id="163" w:name="_Toc62728460"/>
      <w:r>
        <w:t>Diagrama de Casos de Uso</w:t>
      </w:r>
      <w:bookmarkEnd w:id="163"/>
    </w:p>
    <w:p w:rsidR="000269A4" w:rsidRPr="000269A4" w:rsidRDefault="000269A4" w:rsidP="000269A4">
      <w:r w:rsidRPr="003248FC">
        <w:rPr>
          <w:rFonts w:ascii="Arial" w:hAnsi="Arial" w:cs="Arial"/>
          <w:noProof/>
          <w:lang w:eastAsia="es-MX"/>
        </w:rPr>
        <w:drawing>
          <wp:inline distT="0" distB="0" distL="0" distR="0" wp14:anchorId="2E5F884A" wp14:editId="21FC5474">
            <wp:extent cx="5943600" cy="3078083"/>
            <wp:effectExtent l="0" t="0" r="0" b="825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8083"/>
                    </a:xfrm>
                    <a:prstGeom prst="rect">
                      <a:avLst/>
                    </a:prstGeom>
                  </pic:spPr>
                </pic:pic>
              </a:graphicData>
            </a:graphic>
          </wp:inline>
        </w:drawing>
      </w:r>
    </w:p>
    <w:p w:rsidR="00C1277B" w:rsidRDefault="00C1277B" w:rsidP="000269A4">
      <w:pPr>
        <w:pStyle w:val="Ttulo2"/>
      </w:pPr>
      <w:bookmarkStart w:id="164" w:name="_Toc62728461"/>
      <w:r>
        <w:t>Especificaciones de Casos de Uso</w:t>
      </w:r>
      <w:bookmarkEnd w:id="164"/>
    </w:p>
    <w:p w:rsidR="00C1277B" w:rsidRDefault="00C1277B" w:rsidP="000269A4">
      <w:pPr>
        <w:pStyle w:val="Ttulo3"/>
        <w:rPr>
          <w:b/>
        </w:rPr>
      </w:pPr>
      <w:bookmarkStart w:id="165" w:name="_Toc62728462"/>
      <w:r w:rsidRPr="000269A4">
        <w:rPr>
          <w:b/>
        </w:rPr>
        <w:t>Use-Case Name:</w:t>
      </w:r>
      <w:bookmarkEnd w:id="165"/>
    </w:p>
    <w:p w:rsidR="000269A4" w:rsidRPr="000269A4" w:rsidRDefault="000269A4" w:rsidP="000269A4">
      <w:r>
        <w:t>Use Case General (Página web)</w:t>
      </w:r>
    </w:p>
    <w:p w:rsidR="00C1277B" w:rsidRDefault="00C1277B" w:rsidP="000269A4">
      <w:pPr>
        <w:pStyle w:val="Ttulo4"/>
        <w:rPr>
          <w:b/>
        </w:rPr>
      </w:pPr>
      <w:bookmarkStart w:id="166" w:name="_Toc62728463"/>
      <w:r w:rsidRPr="000269A4">
        <w:rPr>
          <w:b/>
        </w:rPr>
        <w:t>Brief Description</w:t>
      </w:r>
      <w:bookmarkEnd w:id="166"/>
    </w:p>
    <w:p w:rsidR="000269A4" w:rsidRPr="000269A4" w:rsidRDefault="000269A4" w:rsidP="000269A4">
      <w:pPr>
        <w:jc w:val="both"/>
      </w:pPr>
      <w:r w:rsidRPr="000269A4">
        <w:t>El presente Use case muestra las acciones y funciones que se va a realizar en  la página web, junto con los actores que interactúan.</w:t>
      </w:r>
    </w:p>
    <w:p w:rsidR="000269A4" w:rsidRPr="000269A4" w:rsidRDefault="000269A4" w:rsidP="000269A4"/>
    <w:p w:rsidR="00C1277B" w:rsidRPr="000269A4" w:rsidRDefault="00C1277B" w:rsidP="000269A4">
      <w:pPr>
        <w:pStyle w:val="Ttulo4"/>
        <w:rPr>
          <w:b/>
        </w:rPr>
      </w:pPr>
      <w:bookmarkStart w:id="167" w:name="_Toc62728464"/>
      <w:r w:rsidRPr="000269A4">
        <w:rPr>
          <w:b/>
        </w:rPr>
        <w:t>Flow of Events</w:t>
      </w:r>
      <w:bookmarkEnd w:id="167"/>
    </w:p>
    <w:p w:rsidR="00C1277B" w:rsidRDefault="00C1277B" w:rsidP="000269A4">
      <w:pPr>
        <w:pStyle w:val="Ttulo5"/>
        <w:rPr>
          <w:b/>
        </w:rPr>
      </w:pPr>
      <w:r w:rsidRPr="000269A4">
        <w:rPr>
          <w:b/>
        </w:rPr>
        <w:t>Basic Flow</w:t>
      </w:r>
    </w:p>
    <w:p w:rsidR="000269A4" w:rsidRDefault="000269A4" w:rsidP="000269A4">
      <w:r>
        <w:t>Flujo básico</w:t>
      </w:r>
    </w:p>
    <w:p w:rsidR="000269A4" w:rsidRDefault="000269A4" w:rsidP="000269A4">
      <w:r>
        <w:t>Cliente</w:t>
      </w:r>
    </w:p>
    <w:p w:rsidR="000269A4" w:rsidRDefault="000269A4" w:rsidP="000269A4">
      <w:r>
        <w:t>- El  cliente ingresa a la opción de consultar servicios (donde podrá visualizar todos los servicios que se ofrecen a través de un catálogo).</w:t>
      </w:r>
    </w:p>
    <w:p w:rsidR="000269A4" w:rsidRDefault="000269A4" w:rsidP="000269A4">
      <w:r>
        <w:t>- El cliente realizara un registro para darse de alta en la página web como Cliente.</w:t>
      </w:r>
    </w:p>
    <w:p w:rsidR="000269A4" w:rsidRDefault="000269A4" w:rsidP="000269A4">
      <w:r>
        <w:t>- El cliente Iniciara sesión para solicitar algún servicio.</w:t>
      </w:r>
    </w:p>
    <w:p w:rsidR="000269A4" w:rsidRDefault="000269A4" w:rsidP="000269A4">
      <w:r>
        <w:t>- El cliente  solicitara un servicio en el  cual satisfice  su necesidad.</w:t>
      </w:r>
    </w:p>
    <w:p w:rsidR="000269A4" w:rsidRDefault="000269A4" w:rsidP="000269A4">
      <w:r>
        <w:t>Especialista</w:t>
      </w:r>
    </w:p>
    <w:p w:rsidR="000269A4" w:rsidRDefault="000269A4" w:rsidP="008E4B51">
      <w:pPr>
        <w:ind w:left="720" w:hanging="720"/>
      </w:pPr>
      <w:r>
        <w:t>-</w:t>
      </w:r>
      <w:r>
        <w:tab/>
        <w:t>El especialista realiza su registro para poder ofrecer su servicio y publicarse en el catálogo de la página web.</w:t>
      </w:r>
    </w:p>
    <w:p w:rsidR="000269A4" w:rsidRDefault="000269A4" w:rsidP="008E4B51">
      <w:pPr>
        <w:ind w:left="720" w:hanging="720"/>
      </w:pPr>
      <w:r>
        <w:t>-</w:t>
      </w:r>
      <w:r>
        <w:tab/>
        <w:t>El especialista ofrece su servicio mediante un catálogo de servicios que muestra especificaciones del especialista y su servicio.</w:t>
      </w:r>
    </w:p>
    <w:p w:rsidR="000269A4" w:rsidRDefault="000269A4" w:rsidP="000269A4">
      <w:r>
        <w:t>-</w:t>
      </w:r>
      <w:r>
        <w:tab/>
        <w:t>El especialista inicia sesión para poder visualizar a clientes que requieren de sus servicios.</w:t>
      </w:r>
    </w:p>
    <w:p w:rsidR="000269A4" w:rsidRDefault="000269A4" w:rsidP="008E4B51">
      <w:pPr>
        <w:ind w:firstLine="720"/>
      </w:pPr>
      <w:r>
        <w:t>Administrador</w:t>
      </w:r>
    </w:p>
    <w:p w:rsidR="000269A4" w:rsidRDefault="000269A4" w:rsidP="008E4B51">
      <w:pPr>
        <w:ind w:left="720" w:hanging="720"/>
      </w:pPr>
      <w:r>
        <w:t>-</w:t>
      </w:r>
      <w:r>
        <w:tab/>
        <w:t xml:space="preserve"> El administrador inicia sesión para visualizar una de sus múltiples opciones, así mismo  llevar un control de servicios, clientes y especialistas.</w:t>
      </w:r>
    </w:p>
    <w:p w:rsidR="000269A4" w:rsidRDefault="000269A4" w:rsidP="000269A4">
      <w:r>
        <w:t>-</w:t>
      </w:r>
      <w:r>
        <w:tab/>
        <w:t>El administrador realiza reportes de acuerdo los servicios, clientes y especialistas.</w:t>
      </w:r>
    </w:p>
    <w:p w:rsidR="000269A4" w:rsidRPr="000269A4" w:rsidRDefault="000269A4" w:rsidP="000269A4">
      <w:r>
        <w:t>-</w:t>
      </w:r>
      <w:r>
        <w:tab/>
        <w:t>El administrador lleva a cabo el control de los oficios (servicios)  que se ofrecen dentro de la página web.</w:t>
      </w:r>
    </w:p>
    <w:p w:rsidR="00C1277B" w:rsidRPr="000269A4" w:rsidRDefault="00C1277B" w:rsidP="000269A4">
      <w:pPr>
        <w:pStyle w:val="Ttulo5"/>
        <w:rPr>
          <w:b/>
        </w:rPr>
      </w:pPr>
      <w:r w:rsidRPr="000269A4">
        <w:rPr>
          <w:b/>
        </w:rPr>
        <w:t>Alternative Flows</w:t>
      </w:r>
    </w:p>
    <w:p w:rsidR="00C1277B" w:rsidRDefault="00C1277B" w:rsidP="000269A4">
      <w:pPr>
        <w:pStyle w:val="Ttulo4"/>
        <w:rPr>
          <w:b/>
        </w:rPr>
      </w:pPr>
      <w:bookmarkStart w:id="168" w:name="_Toc62728465"/>
      <w:r w:rsidRPr="000269A4">
        <w:rPr>
          <w:b/>
        </w:rPr>
        <w:t>Special Requirements</w:t>
      </w:r>
      <w:bookmarkEnd w:id="168"/>
    </w:p>
    <w:p w:rsidR="000269A4" w:rsidRDefault="000269A4" w:rsidP="000269A4">
      <w:r>
        <w:t>El Cliente: Tendra que registrase inicialmente en la página</w:t>
      </w:r>
    </w:p>
    <w:p w:rsidR="000269A4" w:rsidRPr="000269A4" w:rsidRDefault="000269A4" w:rsidP="000269A4">
      <w:r>
        <w:t>El Especialista:</w:t>
      </w:r>
      <w:r w:rsidR="00D21214">
        <w:t xml:space="preserve"> Se registrara y posteriormente ofrecerá su servicios</w:t>
      </w:r>
    </w:p>
    <w:p w:rsidR="001B1FC8" w:rsidRDefault="001B1FC8">
      <w:pPr>
        <w:rPr>
          <w:lang w:val="en-US"/>
        </w:rPr>
      </w:pPr>
    </w:p>
    <w:p w:rsidR="00D21214" w:rsidRDefault="00D21214" w:rsidP="00D21214">
      <w:pPr>
        <w:pStyle w:val="Ttulo2"/>
      </w:pPr>
      <w:bookmarkStart w:id="169" w:name="_Toc62728466"/>
      <w:r>
        <w:t>Diagrama de Casos de Uso</w:t>
      </w:r>
      <w:bookmarkEnd w:id="169"/>
    </w:p>
    <w:p w:rsidR="00D21214" w:rsidRPr="000269A4" w:rsidRDefault="00D21214" w:rsidP="00D21214">
      <w:r w:rsidRPr="003248FC">
        <w:rPr>
          <w:rFonts w:ascii="Arial" w:hAnsi="Arial" w:cs="Arial"/>
          <w:noProof/>
          <w:lang w:eastAsia="es-MX"/>
        </w:rPr>
        <w:drawing>
          <wp:inline distT="0" distB="0" distL="0" distR="0" wp14:anchorId="42F98E5A" wp14:editId="7AD6D9F3">
            <wp:extent cx="5612130" cy="2912110"/>
            <wp:effectExtent l="0" t="0" r="762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12110"/>
                    </a:xfrm>
                    <a:prstGeom prst="rect">
                      <a:avLst/>
                    </a:prstGeom>
                  </pic:spPr>
                </pic:pic>
              </a:graphicData>
            </a:graphic>
          </wp:inline>
        </w:drawing>
      </w:r>
    </w:p>
    <w:p w:rsidR="00D21214" w:rsidRDefault="00D21214" w:rsidP="00D21214">
      <w:pPr>
        <w:pStyle w:val="Ttulo2"/>
      </w:pPr>
      <w:bookmarkStart w:id="170" w:name="_Toc62728467"/>
      <w:r>
        <w:t>Especificaciones de Casos de Uso</w:t>
      </w:r>
      <w:bookmarkEnd w:id="170"/>
    </w:p>
    <w:p w:rsidR="00D21214" w:rsidRDefault="00D21214" w:rsidP="00D21214">
      <w:pPr>
        <w:pStyle w:val="Ttulo3"/>
        <w:rPr>
          <w:b/>
        </w:rPr>
      </w:pPr>
      <w:bookmarkStart w:id="171" w:name="_Toc62728468"/>
      <w:r w:rsidRPr="000269A4">
        <w:rPr>
          <w:b/>
        </w:rPr>
        <w:t>Use-Case Name:</w:t>
      </w:r>
      <w:bookmarkEnd w:id="171"/>
    </w:p>
    <w:p w:rsidR="00D21214" w:rsidRPr="000269A4" w:rsidRDefault="00D21214" w:rsidP="00D21214">
      <w:r>
        <w:t>Use Case Inicio de sesión</w:t>
      </w:r>
    </w:p>
    <w:p w:rsidR="00D21214" w:rsidRDefault="00D21214" w:rsidP="00D21214">
      <w:pPr>
        <w:pStyle w:val="Ttulo4"/>
        <w:rPr>
          <w:b/>
        </w:rPr>
      </w:pPr>
      <w:bookmarkStart w:id="172" w:name="_Toc62728469"/>
      <w:r w:rsidRPr="000269A4">
        <w:rPr>
          <w:b/>
        </w:rPr>
        <w:t>Brief Description</w:t>
      </w:r>
      <w:bookmarkEnd w:id="172"/>
    </w:p>
    <w:p w:rsidR="00D21214" w:rsidRPr="000269A4" w:rsidRDefault="00D21214" w:rsidP="00D21214">
      <w:r w:rsidRPr="00D21214">
        <w:t>El usuario ingresara a la página web para realizar alguna acción y/o función de acuerdo a su rol necesita iniciar sesión para tener dichos permisos y funciones.</w:t>
      </w:r>
    </w:p>
    <w:p w:rsidR="00D21214" w:rsidRPr="000269A4" w:rsidRDefault="00D21214" w:rsidP="00D21214">
      <w:pPr>
        <w:pStyle w:val="Ttulo4"/>
        <w:rPr>
          <w:b/>
        </w:rPr>
      </w:pPr>
      <w:bookmarkStart w:id="173" w:name="_Toc62728470"/>
      <w:r w:rsidRPr="000269A4">
        <w:rPr>
          <w:b/>
        </w:rPr>
        <w:t>Flow of Events</w:t>
      </w:r>
      <w:bookmarkEnd w:id="173"/>
    </w:p>
    <w:p w:rsidR="00D21214" w:rsidRDefault="00D21214" w:rsidP="00D21214">
      <w:pPr>
        <w:pStyle w:val="Ttulo5"/>
        <w:rPr>
          <w:b/>
        </w:rPr>
      </w:pPr>
      <w:r w:rsidRPr="000269A4">
        <w:rPr>
          <w:b/>
        </w:rPr>
        <w:t>Basic Flow</w:t>
      </w:r>
    </w:p>
    <w:p w:rsidR="00D21214" w:rsidRDefault="00D21214" w:rsidP="00D21214">
      <w:r>
        <w:t>Flujo básico</w:t>
      </w:r>
    </w:p>
    <w:p w:rsidR="00D21214" w:rsidRPr="00D21214" w:rsidRDefault="00D21214" w:rsidP="00D21214">
      <w:pPr>
        <w:pStyle w:val="Prrafodelista"/>
        <w:numPr>
          <w:ilvl w:val="0"/>
          <w:numId w:val="39"/>
        </w:numPr>
        <w:rPr>
          <w:sz w:val="20"/>
        </w:rPr>
      </w:pPr>
      <w:r w:rsidRPr="00D21214">
        <w:rPr>
          <w:sz w:val="20"/>
        </w:rPr>
        <w:t>El usuario ingresara su nombre de usuario y contraseña.</w:t>
      </w:r>
    </w:p>
    <w:p w:rsidR="00D21214" w:rsidRPr="00D21214" w:rsidRDefault="00D21214" w:rsidP="00D21214">
      <w:pPr>
        <w:pStyle w:val="Prrafodelista"/>
        <w:numPr>
          <w:ilvl w:val="0"/>
          <w:numId w:val="39"/>
        </w:numPr>
        <w:rPr>
          <w:sz w:val="20"/>
        </w:rPr>
      </w:pPr>
      <w:r w:rsidRPr="00D21214">
        <w:rPr>
          <w:sz w:val="20"/>
        </w:rPr>
        <w:t>El usuario envía sus datos ingresados.</w:t>
      </w:r>
    </w:p>
    <w:p w:rsidR="00D21214" w:rsidRPr="00D21214" w:rsidRDefault="00D21214" w:rsidP="00D21214">
      <w:pPr>
        <w:pStyle w:val="Prrafodelista"/>
        <w:numPr>
          <w:ilvl w:val="0"/>
          <w:numId w:val="39"/>
        </w:numPr>
        <w:rPr>
          <w:sz w:val="20"/>
        </w:rPr>
      </w:pPr>
      <w:r w:rsidRPr="00D21214">
        <w:rPr>
          <w:sz w:val="20"/>
        </w:rPr>
        <w:t>El sistema realiza la validación de datos y verifica que el usuario este registrado.</w:t>
      </w:r>
    </w:p>
    <w:p w:rsidR="00D21214" w:rsidRPr="00D21214" w:rsidRDefault="00D21214" w:rsidP="00D21214">
      <w:pPr>
        <w:pStyle w:val="Prrafodelista"/>
        <w:numPr>
          <w:ilvl w:val="0"/>
          <w:numId w:val="39"/>
        </w:numPr>
        <w:rPr>
          <w:sz w:val="20"/>
        </w:rPr>
      </w:pPr>
      <w:r w:rsidRPr="00D21214">
        <w:rPr>
          <w:sz w:val="20"/>
        </w:rPr>
        <w:t>El sistema  de acuerdo a su perfil de registro, despliega un panel con opciones específicas de acuerdo a su función.</w:t>
      </w:r>
    </w:p>
    <w:p w:rsidR="00D21214" w:rsidRDefault="00D21214" w:rsidP="00D21214">
      <w:pPr>
        <w:pStyle w:val="Ttulo5"/>
        <w:rPr>
          <w:b/>
        </w:rPr>
      </w:pPr>
      <w:r w:rsidRPr="000269A4">
        <w:rPr>
          <w:b/>
        </w:rPr>
        <w:t>Alternative Flows</w:t>
      </w:r>
    </w:p>
    <w:p w:rsidR="00D21214" w:rsidRDefault="00D21214" w:rsidP="00D21214">
      <w:r>
        <w:t>Flujo alterno</w:t>
      </w:r>
    </w:p>
    <w:p w:rsidR="00D21214" w:rsidRPr="00D21214" w:rsidRDefault="00D21214" w:rsidP="00D21214">
      <w:pPr>
        <w:pStyle w:val="Prrafodelista"/>
        <w:numPr>
          <w:ilvl w:val="0"/>
          <w:numId w:val="36"/>
        </w:numPr>
        <w:rPr>
          <w:sz w:val="20"/>
        </w:rPr>
      </w:pPr>
      <w:r w:rsidRPr="00D21214">
        <w:rPr>
          <w:sz w:val="20"/>
        </w:rPr>
        <w:t>El usuario ingresa mal sus datos de los dos campos (usuario y contraseña) y envía.</w:t>
      </w:r>
    </w:p>
    <w:p w:rsidR="00D21214" w:rsidRPr="00D21214" w:rsidRDefault="00D21214" w:rsidP="00D21214">
      <w:pPr>
        <w:pStyle w:val="Prrafodelista"/>
        <w:numPr>
          <w:ilvl w:val="0"/>
          <w:numId w:val="36"/>
        </w:numPr>
        <w:rPr>
          <w:sz w:val="20"/>
        </w:rPr>
      </w:pPr>
      <w:r w:rsidRPr="00D21214">
        <w:rPr>
          <w:sz w:val="20"/>
        </w:rPr>
        <w:t>El sistema realiza la validación y despliega mensaje de “Error de datos”.</w:t>
      </w:r>
    </w:p>
    <w:p w:rsidR="00D21214" w:rsidRPr="00D21214" w:rsidRDefault="00D21214" w:rsidP="00D21214">
      <w:pPr>
        <w:pStyle w:val="Prrafodelista"/>
        <w:numPr>
          <w:ilvl w:val="0"/>
          <w:numId w:val="36"/>
        </w:numPr>
        <w:rPr>
          <w:sz w:val="20"/>
        </w:rPr>
      </w:pPr>
      <w:r w:rsidRPr="00D21214">
        <w:rPr>
          <w:sz w:val="20"/>
        </w:rPr>
        <w:t>El usuario deja algún  campo en blanco y envía.</w:t>
      </w:r>
    </w:p>
    <w:p w:rsidR="00D21214" w:rsidRPr="00D21214" w:rsidRDefault="00D21214" w:rsidP="00D21214">
      <w:pPr>
        <w:pStyle w:val="Prrafodelista"/>
        <w:numPr>
          <w:ilvl w:val="0"/>
          <w:numId w:val="36"/>
        </w:numPr>
        <w:rPr>
          <w:sz w:val="20"/>
        </w:rPr>
      </w:pPr>
      <w:r w:rsidRPr="00D21214">
        <w:rPr>
          <w:sz w:val="20"/>
        </w:rPr>
        <w:t>El sistema por automático envía mensaje “Favor de llenar el siguiente campo”.</w:t>
      </w:r>
    </w:p>
    <w:p w:rsidR="00D21214" w:rsidRDefault="00D21214">
      <w:pPr>
        <w:rPr>
          <w:lang w:val="en-US"/>
        </w:rPr>
      </w:pPr>
    </w:p>
    <w:p w:rsidR="00D21214" w:rsidRDefault="00D21214">
      <w:pPr>
        <w:rPr>
          <w:lang w:val="en-US"/>
        </w:rPr>
      </w:pPr>
    </w:p>
    <w:p w:rsidR="00D21214" w:rsidRDefault="00D21214" w:rsidP="00D21214">
      <w:pPr>
        <w:pStyle w:val="Ttulo2"/>
      </w:pPr>
      <w:bookmarkStart w:id="174" w:name="_Toc62728471"/>
      <w:r>
        <w:t>Diagrama de Casos de Uso</w:t>
      </w:r>
      <w:bookmarkEnd w:id="174"/>
    </w:p>
    <w:p w:rsidR="00D21214" w:rsidRPr="000269A4" w:rsidRDefault="00D21214" w:rsidP="00D21214">
      <w:r w:rsidRPr="003248FC">
        <w:rPr>
          <w:rFonts w:ascii="Arial" w:hAnsi="Arial" w:cs="Arial"/>
          <w:noProof/>
          <w:lang w:eastAsia="es-MX"/>
        </w:rPr>
        <w:drawing>
          <wp:inline distT="0" distB="0" distL="0" distR="0" wp14:anchorId="3B49332D" wp14:editId="023D2629">
            <wp:extent cx="5612130" cy="214249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42490"/>
                    </a:xfrm>
                    <a:prstGeom prst="rect">
                      <a:avLst/>
                    </a:prstGeom>
                  </pic:spPr>
                </pic:pic>
              </a:graphicData>
            </a:graphic>
          </wp:inline>
        </w:drawing>
      </w:r>
    </w:p>
    <w:p w:rsidR="00D21214" w:rsidRDefault="00D21214" w:rsidP="00D21214">
      <w:pPr>
        <w:pStyle w:val="Ttulo2"/>
      </w:pPr>
      <w:bookmarkStart w:id="175" w:name="_Toc62728472"/>
      <w:r>
        <w:t>Especificaciones de Casos de Uso</w:t>
      </w:r>
      <w:bookmarkEnd w:id="175"/>
    </w:p>
    <w:p w:rsidR="00D21214" w:rsidRDefault="00D21214" w:rsidP="00D21214">
      <w:pPr>
        <w:pStyle w:val="Ttulo3"/>
        <w:rPr>
          <w:b/>
        </w:rPr>
      </w:pPr>
      <w:bookmarkStart w:id="176" w:name="_Toc62728473"/>
      <w:r w:rsidRPr="000269A4">
        <w:rPr>
          <w:b/>
        </w:rPr>
        <w:t>Use-Case Name:</w:t>
      </w:r>
      <w:bookmarkEnd w:id="176"/>
    </w:p>
    <w:p w:rsidR="00D21214" w:rsidRPr="000269A4" w:rsidRDefault="00D21214" w:rsidP="00D21214">
      <w:r>
        <w:t xml:space="preserve">Use Case </w:t>
      </w:r>
      <w:r w:rsidR="000475A9">
        <w:t>Consultar servicio</w:t>
      </w:r>
    </w:p>
    <w:p w:rsidR="00D21214" w:rsidRDefault="00D21214" w:rsidP="00D21214">
      <w:pPr>
        <w:pStyle w:val="Ttulo4"/>
        <w:rPr>
          <w:b/>
        </w:rPr>
      </w:pPr>
      <w:bookmarkStart w:id="177" w:name="_Toc62728474"/>
      <w:r w:rsidRPr="000269A4">
        <w:rPr>
          <w:b/>
        </w:rPr>
        <w:t>Brief Description</w:t>
      </w:r>
      <w:bookmarkEnd w:id="177"/>
    </w:p>
    <w:p w:rsidR="000475A9" w:rsidRPr="000475A9" w:rsidRDefault="000475A9" w:rsidP="000475A9">
      <w:r w:rsidRPr="000475A9">
        <w:t>Cualquier usuario podrá visualizar los servicios que se ofrecen dentro de la página web por medio de un catálogo.</w:t>
      </w:r>
    </w:p>
    <w:p w:rsidR="00D21214" w:rsidRPr="000269A4" w:rsidRDefault="00D21214" w:rsidP="00D21214">
      <w:pPr>
        <w:pStyle w:val="Ttulo4"/>
        <w:rPr>
          <w:b/>
        </w:rPr>
      </w:pPr>
      <w:bookmarkStart w:id="178" w:name="_Toc62728475"/>
      <w:r w:rsidRPr="000269A4">
        <w:rPr>
          <w:b/>
        </w:rPr>
        <w:t>Flow of Events</w:t>
      </w:r>
      <w:bookmarkEnd w:id="178"/>
    </w:p>
    <w:p w:rsidR="00D21214" w:rsidRDefault="00D21214" w:rsidP="00D21214">
      <w:pPr>
        <w:pStyle w:val="Ttulo5"/>
        <w:rPr>
          <w:b/>
        </w:rPr>
      </w:pPr>
      <w:r w:rsidRPr="000269A4">
        <w:rPr>
          <w:b/>
        </w:rPr>
        <w:t>Basic Flow</w:t>
      </w:r>
    </w:p>
    <w:p w:rsidR="000475A9" w:rsidRDefault="000475A9" w:rsidP="000475A9">
      <w:r>
        <w:t>Flujo básico</w:t>
      </w:r>
    </w:p>
    <w:p w:rsidR="000475A9" w:rsidRDefault="000475A9" w:rsidP="000475A9">
      <w:r>
        <w:t>-</w:t>
      </w:r>
      <w:r>
        <w:tab/>
        <w:t>El cliente selecciona la opción de Consultar servicios.</w:t>
      </w:r>
    </w:p>
    <w:p w:rsidR="000475A9" w:rsidRDefault="000475A9" w:rsidP="000475A9">
      <w:r>
        <w:t>-</w:t>
      </w:r>
      <w:r>
        <w:tab/>
        <w:t>La página web despliega un catálogo con todos los servicios que se ofrecen.</w:t>
      </w:r>
    </w:p>
    <w:p w:rsidR="000475A9" w:rsidRPr="000475A9" w:rsidRDefault="000475A9" w:rsidP="000475A9">
      <w:r>
        <w:t>-</w:t>
      </w:r>
      <w:r>
        <w:tab/>
        <w:t>El cliente visualiza todos los servicios.</w:t>
      </w:r>
    </w:p>
    <w:p w:rsidR="00D21214" w:rsidRDefault="00D21214" w:rsidP="00D21214">
      <w:pPr>
        <w:pStyle w:val="Ttulo5"/>
        <w:rPr>
          <w:b/>
        </w:rPr>
      </w:pPr>
      <w:r w:rsidRPr="000269A4">
        <w:rPr>
          <w:b/>
        </w:rPr>
        <w:t>Alternative Flows</w:t>
      </w:r>
    </w:p>
    <w:p w:rsidR="000475A9" w:rsidRPr="000475A9" w:rsidRDefault="000475A9" w:rsidP="000475A9">
      <w:pPr>
        <w:rPr>
          <w:lang w:val="en-US"/>
        </w:rPr>
      </w:pPr>
      <w:r w:rsidRPr="000475A9">
        <w:rPr>
          <w:lang w:val="en-US"/>
        </w:rPr>
        <w:t>Flujo alterno</w:t>
      </w:r>
    </w:p>
    <w:p w:rsidR="000475A9" w:rsidRPr="000475A9" w:rsidRDefault="000475A9" w:rsidP="000475A9">
      <w:pPr>
        <w:rPr>
          <w:lang w:val="en-US"/>
        </w:rPr>
      </w:pPr>
      <w:r w:rsidRPr="000475A9">
        <w:rPr>
          <w:lang w:val="en-US"/>
        </w:rPr>
        <w:t>-</w:t>
      </w:r>
      <w:r w:rsidRPr="000475A9">
        <w:rPr>
          <w:lang w:val="en-US"/>
        </w:rPr>
        <w:tab/>
        <w:t xml:space="preserve">El cliente da </w:t>
      </w:r>
      <w:r w:rsidR="004B6F38" w:rsidRPr="000475A9">
        <w:rPr>
          <w:lang w:val="en-US"/>
        </w:rPr>
        <w:t>click</w:t>
      </w:r>
      <w:r w:rsidRPr="000475A9">
        <w:rPr>
          <w:lang w:val="en-US"/>
        </w:rPr>
        <w:t xml:space="preserve"> en contratar servicio en el catálogo de los servicios.</w:t>
      </w:r>
    </w:p>
    <w:p w:rsidR="00D21214" w:rsidRDefault="000475A9" w:rsidP="000475A9">
      <w:pPr>
        <w:rPr>
          <w:lang w:val="en-US"/>
        </w:rPr>
      </w:pPr>
      <w:r w:rsidRPr="000475A9">
        <w:rPr>
          <w:lang w:val="en-US"/>
        </w:rPr>
        <w:t>-</w:t>
      </w:r>
      <w:r w:rsidRPr="000475A9">
        <w:rPr>
          <w:lang w:val="en-US"/>
        </w:rPr>
        <w:tab/>
        <w:t xml:space="preserve">El </w:t>
      </w:r>
      <w:r w:rsidR="004B6F38" w:rsidRPr="000475A9">
        <w:rPr>
          <w:lang w:val="en-US"/>
        </w:rPr>
        <w:t>Sistema</w:t>
      </w:r>
      <w:r w:rsidRPr="000475A9">
        <w:rPr>
          <w:lang w:val="en-US"/>
        </w:rPr>
        <w:t xml:space="preserve"> re direcciona  al inicio de sesión para que ingrese el usuario y pueda adquirir un servicio.</w:t>
      </w:r>
    </w:p>
    <w:p w:rsidR="000475A9" w:rsidRDefault="000475A9" w:rsidP="000475A9">
      <w:pPr>
        <w:rPr>
          <w:lang w:val="en-US"/>
        </w:rPr>
      </w:pPr>
    </w:p>
    <w:p w:rsidR="000475A9" w:rsidRDefault="000475A9" w:rsidP="000475A9">
      <w:pPr>
        <w:rPr>
          <w:lang w:val="en-US"/>
        </w:rPr>
      </w:pPr>
    </w:p>
    <w:p w:rsidR="000475A9" w:rsidRDefault="000475A9" w:rsidP="000475A9">
      <w:pPr>
        <w:pStyle w:val="Ttulo2"/>
      </w:pPr>
      <w:bookmarkStart w:id="179" w:name="_Toc62728476"/>
      <w:r>
        <w:t>Diagrama de Casos de Uso</w:t>
      </w:r>
      <w:bookmarkEnd w:id="179"/>
    </w:p>
    <w:p w:rsidR="000475A9" w:rsidRPr="000269A4" w:rsidRDefault="000475A9" w:rsidP="000475A9">
      <w:r w:rsidRPr="003248FC">
        <w:rPr>
          <w:rFonts w:ascii="Arial" w:hAnsi="Arial" w:cs="Arial"/>
          <w:noProof/>
          <w:lang w:eastAsia="es-MX"/>
        </w:rPr>
        <w:drawing>
          <wp:inline distT="0" distB="0" distL="0" distR="0" wp14:anchorId="0A550611" wp14:editId="7AD65DEA">
            <wp:extent cx="5424755" cy="2003324"/>
            <wp:effectExtent l="0" t="0" r="508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5763" cy="2014775"/>
                    </a:xfrm>
                    <a:prstGeom prst="rect">
                      <a:avLst/>
                    </a:prstGeom>
                  </pic:spPr>
                </pic:pic>
              </a:graphicData>
            </a:graphic>
          </wp:inline>
        </w:drawing>
      </w:r>
    </w:p>
    <w:p w:rsidR="000475A9" w:rsidRDefault="000475A9" w:rsidP="000475A9">
      <w:pPr>
        <w:pStyle w:val="Ttulo2"/>
      </w:pPr>
      <w:bookmarkStart w:id="180" w:name="_Toc62728477"/>
      <w:r>
        <w:t>Especificaciones de Casos de Uso</w:t>
      </w:r>
      <w:bookmarkEnd w:id="180"/>
    </w:p>
    <w:p w:rsidR="000475A9" w:rsidRDefault="000475A9" w:rsidP="000475A9">
      <w:pPr>
        <w:pStyle w:val="Ttulo3"/>
        <w:rPr>
          <w:b/>
        </w:rPr>
      </w:pPr>
      <w:bookmarkStart w:id="181" w:name="_Toc62728478"/>
      <w:r w:rsidRPr="000269A4">
        <w:rPr>
          <w:b/>
        </w:rPr>
        <w:t>Use-Case Name:</w:t>
      </w:r>
      <w:bookmarkEnd w:id="181"/>
    </w:p>
    <w:p w:rsidR="000475A9" w:rsidRPr="000269A4" w:rsidRDefault="000475A9" w:rsidP="000475A9">
      <w:r>
        <w:t>Use Case Solicitar servicio</w:t>
      </w:r>
    </w:p>
    <w:p w:rsidR="00420F7F" w:rsidRDefault="00420F7F" w:rsidP="00420F7F">
      <w:pPr>
        <w:pStyle w:val="Ttulo4"/>
        <w:rPr>
          <w:b/>
        </w:rPr>
      </w:pPr>
      <w:bookmarkStart w:id="182" w:name="_Toc62728479"/>
      <w:r>
        <w:rPr>
          <w:b/>
        </w:rPr>
        <w:t>Brief Description</w:t>
      </w:r>
      <w:bookmarkEnd w:id="182"/>
    </w:p>
    <w:p w:rsidR="00420F7F" w:rsidRDefault="000475A9" w:rsidP="00420F7F">
      <w:r w:rsidRPr="00420F7F">
        <w:t>El cliente podrá solicitar un servicio en específico de acuerdo a su necesidad</w:t>
      </w:r>
    </w:p>
    <w:p w:rsidR="000475A9" w:rsidRPr="00420F7F" w:rsidRDefault="000475A9" w:rsidP="00420F7F">
      <w:pPr>
        <w:pStyle w:val="Ttulo4"/>
        <w:numPr>
          <w:ilvl w:val="0"/>
          <w:numId w:val="0"/>
        </w:numPr>
        <w:rPr>
          <w:b/>
        </w:rPr>
      </w:pPr>
      <w:bookmarkStart w:id="183" w:name="_Toc62728480"/>
      <w:r w:rsidRPr="00420F7F">
        <w:rPr>
          <w:b/>
        </w:rPr>
        <w:t>.Flow of Events</w:t>
      </w:r>
      <w:bookmarkEnd w:id="183"/>
    </w:p>
    <w:p w:rsidR="000475A9" w:rsidRDefault="000475A9" w:rsidP="000475A9">
      <w:pPr>
        <w:pStyle w:val="Ttulo5"/>
        <w:rPr>
          <w:b/>
        </w:rPr>
      </w:pPr>
      <w:r w:rsidRPr="000269A4">
        <w:rPr>
          <w:b/>
        </w:rPr>
        <w:t>Basic Flow</w:t>
      </w:r>
    </w:p>
    <w:p w:rsidR="001A5FF9" w:rsidRDefault="001A5FF9" w:rsidP="001A5FF9">
      <w:r>
        <w:t>Flujo básico</w:t>
      </w:r>
    </w:p>
    <w:p w:rsidR="001A5FF9" w:rsidRDefault="001A5FF9" w:rsidP="001A5FF9">
      <w:r>
        <w:t>-</w:t>
      </w:r>
      <w:r>
        <w:tab/>
        <w:t>El cliente ingresa a la página web.</w:t>
      </w:r>
    </w:p>
    <w:p w:rsidR="001A5FF9" w:rsidRDefault="001A5FF9" w:rsidP="001A5FF9">
      <w:r>
        <w:t>-</w:t>
      </w:r>
      <w:r>
        <w:tab/>
        <w:t>El cliente inicia sesión.</w:t>
      </w:r>
    </w:p>
    <w:p w:rsidR="001A5FF9" w:rsidRDefault="001A5FF9" w:rsidP="001A5FF9">
      <w:r>
        <w:t>-</w:t>
      </w:r>
      <w:r>
        <w:tab/>
        <w:t>El sistema realiza la verificación y validación de los datos.</w:t>
      </w:r>
    </w:p>
    <w:p w:rsidR="001A5FF9" w:rsidRDefault="001A5FF9" w:rsidP="001A5FF9">
      <w:r>
        <w:t>-</w:t>
      </w:r>
      <w:r>
        <w:tab/>
        <w:t>Si los datos del cliente son correctos el sistema despliega un mensaje “Datos correctos BIENVENIDO”.</w:t>
      </w:r>
    </w:p>
    <w:p w:rsidR="001A5FF9" w:rsidRDefault="001A5FF9" w:rsidP="001A5FF9">
      <w:r>
        <w:t>-</w:t>
      </w:r>
      <w:r>
        <w:tab/>
        <w:t>El sistema abre el panel para clientes.</w:t>
      </w:r>
    </w:p>
    <w:p w:rsidR="001A5FF9" w:rsidRDefault="001A5FF9" w:rsidP="001A5FF9">
      <w:r>
        <w:t>-</w:t>
      </w:r>
      <w:r>
        <w:tab/>
        <w:t>El cliente da clic en la opción Solicitar servicio.</w:t>
      </w:r>
    </w:p>
    <w:p w:rsidR="001A5FF9" w:rsidRDefault="001A5FF9" w:rsidP="001A5FF9">
      <w:r>
        <w:t>-</w:t>
      </w:r>
      <w:r>
        <w:tab/>
        <w:t>El sistema despliega un panel de catálogo de todos los servicios que se ofrecen en la página web.</w:t>
      </w:r>
    </w:p>
    <w:p w:rsidR="001A5FF9" w:rsidRDefault="001A5FF9" w:rsidP="008E4B51">
      <w:pPr>
        <w:ind w:firstLine="720"/>
      </w:pPr>
      <w:r>
        <w:t>Adquirir un nuevo servicio.</w:t>
      </w:r>
    </w:p>
    <w:p w:rsidR="001A5FF9" w:rsidRDefault="001A5FF9" w:rsidP="008E4B51">
      <w:pPr>
        <w:ind w:left="720" w:hanging="720"/>
      </w:pPr>
      <w:r>
        <w:t>-</w:t>
      </w:r>
      <w:r>
        <w:tab/>
        <w:t>El cliente solicita “nuevo servicio”, lleno los datos correspondientes para la adquisición del servicio seleccionado.</w:t>
      </w:r>
    </w:p>
    <w:p w:rsidR="001A5FF9" w:rsidRDefault="001A5FF9" w:rsidP="001A5FF9">
      <w:r>
        <w:t>-</w:t>
      </w:r>
      <w:r>
        <w:tab/>
        <w:t>El sistema agenda el servicio, especialista, hora y fecha para su cita.</w:t>
      </w:r>
    </w:p>
    <w:p w:rsidR="001A5FF9" w:rsidRDefault="001A5FF9" w:rsidP="001A5FF9">
      <w:r>
        <w:t>-</w:t>
      </w:r>
      <w:r>
        <w:tab/>
        <w:t>El sistema confirma a través de un mensaje “Servicio programado con éxito!”.</w:t>
      </w:r>
    </w:p>
    <w:p w:rsidR="001A5FF9" w:rsidRDefault="001A5FF9" w:rsidP="001A5FF9">
      <w:r>
        <w:t>Cancelar un servicio.</w:t>
      </w:r>
    </w:p>
    <w:p w:rsidR="001A5FF9" w:rsidRDefault="001A5FF9" w:rsidP="001A5FF9">
      <w:r>
        <w:t>-</w:t>
      </w:r>
      <w:r>
        <w:tab/>
        <w:t>El cliente inicia sesión con datos correctos.</w:t>
      </w:r>
    </w:p>
    <w:p w:rsidR="001A5FF9" w:rsidRDefault="001A5FF9" w:rsidP="001A5FF9">
      <w:r>
        <w:t>-</w:t>
      </w:r>
      <w:r>
        <w:tab/>
        <w:t>El cliente selecciona la opción de “Cancelar servicio”.</w:t>
      </w:r>
    </w:p>
    <w:p w:rsidR="001A5FF9" w:rsidRDefault="001A5FF9" w:rsidP="001A5FF9">
      <w:r>
        <w:t>-</w:t>
      </w:r>
      <w:r>
        <w:tab/>
        <w:t>El sistema busca el servicio pendiente por realizar.</w:t>
      </w:r>
    </w:p>
    <w:p w:rsidR="001A5FF9" w:rsidRDefault="001A5FF9" w:rsidP="001A5FF9">
      <w:r>
        <w:t>-</w:t>
      </w:r>
      <w:r>
        <w:tab/>
        <w:t>El sistema despliega mensaje “Seguro que desea cancelar el servicio solicitado”</w:t>
      </w:r>
    </w:p>
    <w:p w:rsidR="001A5FF9" w:rsidRDefault="001A5FF9" w:rsidP="001A5FF9">
      <w:r>
        <w:t>-</w:t>
      </w:r>
      <w:r>
        <w:tab/>
        <w:t>El Cliente confirma la cancelación del servicio.</w:t>
      </w:r>
    </w:p>
    <w:p w:rsidR="001A5FF9" w:rsidRDefault="001A5FF9" w:rsidP="001A5FF9">
      <w:r>
        <w:t>-</w:t>
      </w:r>
      <w:r>
        <w:tab/>
        <w:t>El sistema realiza la cancelación correspondiente.</w:t>
      </w:r>
    </w:p>
    <w:p w:rsidR="001A5FF9" w:rsidRDefault="001A5FF9" w:rsidP="001A5FF9">
      <w:r>
        <w:t>Modificar servicio</w:t>
      </w:r>
    </w:p>
    <w:p w:rsidR="001A5FF9" w:rsidRDefault="001A5FF9" w:rsidP="001A5FF9">
      <w:r>
        <w:t>-</w:t>
      </w:r>
      <w:r>
        <w:tab/>
        <w:t>El cliente selecciona la opción “Modificar servicio”.</w:t>
      </w:r>
    </w:p>
    <w:p w:rsidR="001A5FF9" w:rsidRDefault="001A5FF9" w:rsidP="001A5FF9">
      <w:r>
        <w:t>-</w:t>
      </w:r>
      <w:r>
        <w:tab/>
        <w:t>El sistema muestra el servicio agendado pendiente.</w:t>
      </w:r>
    </w:p>
    <w:p w:rsidR="001A5FF9" w:rsidRDefault="001A5FF9" w:rsidP="001A5FF9">
      <w:r>
        <w:t>-</w:t>
      </w:r>
      <w:r>
        <w:tab/>
        <w:t>El cliente selecciona el servicio, y modifica de acuerdo a hora y fecha e incluso especialista y servicio.</w:t>
      </w:r>
    </w:p>
    <w:p w:rsidR="001A5FF9" w:rsidRDefault="001A5FF9" w:rsidP="001A5FF9">
      <w:r>
        <w:t>-</w:t>
      </w:r>
      <w:r>
        <w:tab/>
        <w:t>El sistema envía mensaje “Seguro que desea modificar su servicio”.</w:t>
      </w:r>
    </w:p>
    <w:p w:rsidR="001A5FF9" w:rsidRPr="001A5FF9" w:rsidRDefault="001A5FF9" w:rsidP="001A5FF9">
      <w:r>
        <w:t>-</w:t>
      </w:r>
      <w:r>
        <w:tab/>
        <w:t>El cliente confirma y se realiza la modificación.</w:t>
      </w:r>
    </w:p>
    <w:p w:rsidR="000475A9" w:rsidRDefault="000475A9" w:rsidP="000475A9">
      <w:pPr>
        <w:pStyle w:val="Ttulo5"/>
        <w:rPr>
          <w:b/>
        </w:rPr>
      </w:pPr>
      <w:r w:rsidRPr="000269A4">
        <w:rPr>
          <w:b/>
        </w:rPr>
        <w:t>Alternative Flows</w:t>
      </w:r>
    </w:p>
    <w:p w:rsidR="001A5FF9" w:rsidRDefault="001A5FF9" w:rsidP="001A5FF9">
      <w:r>
        <w:t>-</w:t>
      </w:r>
      <w:r>
        <w:tab/>
        <w:t>El cliente proporciona datos falsos e incorrectos.</w:t>
      </w:r>
    </w:p>
    <w:p w:rsidR="001A5FF9" w:rsidRDefault="001A5FF9" w:rsidP="001A5FF9">
      <w:r>
        <w:t>-</w:t>
      </w:r>
      <w:r>
        <w:tab/>
        <w:t>El sistema rechaza su petición y lo regresa a la página principal.</w:t>
      </w:r>
    </w:p>
    <w:p w:rsidR="00420F7F" w:rsidRDefault="00420F7F" w:rsidP="001A5FF9"/>
    <w:p w:rsidR="00420F7F" w:rsidRDefault="00420F7F" w:rsidP="00420F7F">
      <w:pPr>
        <w:rPr>
          <w:lang w:val="en-US"/>
        </w:rPr>
      </w:pPr>
    </w:p>
    <w:p w:rsidR="00420F7F" w:rsidRDefault="00420F7F" w:rsidP="00420F7F">
      <w:pPr>
        <w:pStyle w:val="Ttulo2"/>
      </w:pPr>
      <w:bookmarkStart w:id="184" w:name="_Toc62728481"/>
      <w:r>
        <w:t>Diagrama de Casos de Uso</w:t>
      </w:r>
      <w:bookmarkEnd w:id="184"/>
    </w:p>
    <w:p w:rsidR="00420F7F" w:rsidRPr="000269A4" w:rsidRDefault="00420F7F" w:rsidP="00420F7F">
      <w:r w:rsidRPr="003248FC">
        <w:rPr>
          <w:rFonts w:ascii="Arial" w:hAnsi="Arial" w:cs="Arial"/>
          <w:noProof/>
          <w:lang w:eastAsia="es-MX"/>
        </w:rPr>
        <w:drawing>
          <wp:inline distT="0" distB="0" distL="0" distR="0" wp14:anchorId="7D73C84B" wp14:editId="5DD7DDA8">
            <wp:extent cx="3324225" cy="29432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943225"/>
                    </a:xfrm>
                    <a:prstGeom prst="rect">
                      <a:avLst/>
                    </a:prstGeom>
                  </pic:spPr>
                </pic:pic>
              </a:graphicData>
            </a:graphic>
          </wp:inline>
        </w:drawing>
      </w:r>
    </w:p>
    <w:p w:rsidR="00420F7F" w:rsidRDefault="00420F7F" w:rsidP="00420F7F">
      <w:pPr>
        <w:pStyle w:val="Ttulo2"/>
      </w:pPr>
      <w:bookmarkStart w:id="185" w:name="_Toc62728482"/>
      <w:r>
        <w:t>Especificaciones de Casos de Uso</w:t>
      </w:r>
      <w:bookmarkEnd w:id="185"/>
    </w:p>
    <w:p w:rsidR="00420F7F" w:rsidRDefault="00420F7F" w:rsidP="00420F7F">
      <w:pPr>
        <w:pStyle w:val="Ttulo3"/>
        <w:rPr>
          <w:b/>
        </w:rPr>
      </w:pPr>
      <w:bookmarkStart w:id="186" w:name="_Toc62728483"/>
      <w:r w:rsidRPr="000269A4">
        <w:rPr>
          <w:b/>
        </w:rPr>
        <w:t>Use-Case Name:</w:t>
      </w:r>
      <w:bookmarkEnd w:id="186"/>
    </w:p>
    <w:p w:rsidR="00420F7F" w:rsidRPr="000269A4" w:rsidRDefault="00420F7F" w:rsidP="00420F7F">
      <w:r>
        <w:t xml:space="preserve">Use Case </w:t>
      </w:r>
      <w:r w:rsidR="008E4B51">
        <w:t>Ofrecer un servicio</w:t>
      </w:r>
    </w:p>
    <w:p w:rsidR="00420F7F" w:rsidRDefault="00420F7F" w:rsidP="00420F7F">
      <w:pPr>
        <w:pStyle w:val="Ttulo4"/>
        <w:rPr>
          <w:b/>
        </w:rPr>
      </w:pPr>
      <w:bookmarkStart w:id="187" w:name="_Toc62728484"/>
      <w:r w:rsidRPr="000269A4">
        <w:rPr>
          <w:b/>
        </w:rPr>
        <w:t>Brief Description</w:t>
      </w:r>
      <w:bookmarkEnd w:id="187"/>
    </w:p>
    <w:p w:rsidR="008E4B51" w:rsidRPr="008E4B51" w:rsidRDefault="008E4B51" w:rsidP="008E4B51">
      <w:r>
        <w:t>El especialista da a conocer los servicios a ofrecer.</w:t>
      </w:r>
    </w:p>
    <w:p w:rsidR="00420F7F" w:rsidRPr="000269A4" w:rsidRDefault="00420F7F" w:rsidP="00420F7F">
      <w:pPr>
        <w:pStyle w:val="Ttulo4"/>
        <w:rPr>
          <w:b/>
        </w:rPr>
      </w:pPr>
      <w:bookmarkStart w:id="188" w:name="_Toc62728485"/>
      <w:r w:rsidRPr="000475A9">
        <w:rPr>
          <w:b/>
        </w:rPr>
        <w:t>.</w:t>
      </w:r>
      <w:r w:rsidRPr="000269A4">
        <w:rPr>
          <w:b/>
        </w:rPr>
        <w:t>Flow of Events</w:t>
      </w:r>
      <w:bookmarkEnd w:id="188"/>
    </w:p>
    <w:p w:rsidR="00420F7F" w:rsidRDefault="00420F7F" w:rsidP="00420F7F">
      <w:pPr>
        <w:pStyle w:val="Ttulo5"/>
        <w:rPr>
          <w:b/>
        </w:rPr>
      </w:pPr>
      <w:r w:rsidRPr="000269A4">
        <w:rPr>
          <w:b/>
        </w:rPr>
        <w:t>Basic Flow</w:t>
      </w:r>
    </w:p>
    <w:p w:rsidR="008E4B51" w:rsidRDefault="008E4B51" w:rsidP="008E4B51"/>
    <w:p w:rsidR="008E4B51" w:rsidRDefault="008E4B51" w:rsidP="008E4B51">
      <w:r>
        <w:t>Flujo básico</w:t>
      </w:r>
    </w:p>
    <w:p w:rsidR="008E4B51" w:rsidRDefault="008E4B51" w:rsidP="008E4B51">
      <w:r>
        <w:t>-</w:t>
      </w:r>
      <w:r>
        <w:tab/>
        <w:t>El especialista proporciona sus datos para iniciar sesión.</w:t>
      </w:r>
    </w:p>
    <w:p w:rsidR="008E4B51" w:rsidRDefault="008E4B51" w:rsidP="008E4B51">
      <w:r>
        <w:t>-</w:t>
      </w:r>
      <w:r>
        <w:tab/>
        <w:t>El sistema realizar la validación y verificación de acuerdo a los datos proporcionados.</w:t>
      </w:r>
    </w:p>
    <w:p w:rsidR="008E4B51" w:rsidRDefault="008E4B51" w:rsidP="008E4B51">
      <w:r>
        <w:t>-</w:t>
      </w:r>
      <w:r>
        <w:tab/>
        <w:t>Si son correctos los datos, re direcciona a su perfil de Especialista.</w:t>
      </w:r>
    </w:p>
    <w:p w:rsidR="008E4B51" w:rsidRDefault="008E4B51" w:rsidP="008E4B51">
      <w:r>
        <w:t>-</w:t>
      </w:r>
      <w:r>
        <w:tab/>
        <w:t>El especialista selecciona la opción de “Ofrecer un servicio”.</w:t>
      </w:r>
    </w:p>
    <w:p w:rsidR="008E4B51" w:rsidRDefault="008E4B51" w:rsidP="008E4B51">
      <w:pPr>
        <w:ind w:left="720" w:hanging="720"/>
      </w:pPr>
      <w:r>
        <w:t>-</w:t>
      </w:r>
      <w:r>
        <w:tab/>
        <w:t>El sistema despliega formulario de requisitos para la publicación de su perfil y servicio que ofrece el especialista (C.V.).</w:t>
      </w:r>
    </w:p>
    <w:p w:rsidR="008E4B51" w:rsidRDefault="008E4B51" w:rsidP="008E4B51">
      <w:r>
        <w:t>-</w:t>
      </w:r>
      <w:r>
        <w:tab/>
        <w:t>El especialista llena por completo el formulario y envía.</w:t>
      </w:r>
    </w:p>
    <w:p w:rsidR="008E4B51" w:rsidRDefault="008E4B51" w:rsidP="008E4B51">
      <w:r>
        <w:t>-</w:t>
      </w:r>
      <w:r>
        <w:tab/>
        <w:t>El sistema valida y corrobora los datos.</w:t>
      </w:r>
    </w:p>
    <w:p w:rsidR="008E4B51" w:rsidRPr="008E4B51" w:rsidRDefault="008E4B51" w:rsidP="008E4B51">
      <w:r>
        <w:t>-</w:t>
      </w:r>
      <w:r>
        <w:tab/>
        <w:t>El sistema publica el perfil y servicio de acuerdo a la petición del especialista.</w:t>
      </w:r>
    </w:p>
    <w:p w:rsidR="00420F7F" w:rsidRDefault="00420F7F" w:rsidP="00420F7F">
      <w:pPr>
        <w:pStyle w:val="Ttulo5"/>
        <w:rPr>
          <w:b/>
        </w:rPr>
      </w:pPr>
      <w:r w:rsidRPr="000269A4">
        <w:rPr>
          <w:b/>
        </w:rPr>
        <w:t>Alternative Flows</w:t>
      </w:r>
    </w:p>
    <w:p w:rsidR="008E4B51" w:rsidRDefault="00420F7F" w:rsidP="008E4B51">
      <w:r>
        <w:t>-</w:t>
      </w:r>
      <w:r>
        <w:tab/>
      </w:r>
      <w:r w:rsidR="008E4B51">
        <w:t>Flujo alterno</w:t>
      </w:r>
    </w:p>
    <w:p w:rsidR="008E4B51" w:rsidRDefault="008E4B51" w:rsidP="008E4B51">
      <w:r>
        <w:t>-</w:t>
      </w:r>
      <w:r>
        <w:tab/>
        <w:t>El especialista ingresa datos incorrectos.</w:t>
      </w:r>
    </w:p>
    <w:p w:rsidR="008E4B51" w:rsidRDefault="008E4B51" w:rsidP="008E4B51">
      <w:r>
        <w:t>-</w:t>
      </w:r>
      <w:r>
        <w:tab/>
        <w:t>El sistema mandara mensaje “Error de usuario y contraseña”.</w:t>
      </w:r>
    </w:p>
    <w:p w:rsidR="001B1FC8" w:rsidRDefault="008E4B51" w:rsidP="008E4B51">
      <w:r>
        <w:t>-</w:t>
      </w:r>
      <w:r>
        <w:tab/>
        <w:t>El sistema denegara cualquier acción que deseen realizar.</w:t>
      </w:r>
    </w:p>
    <w:p w:rsidR="008E4B51" w:rsidRDefault="008E4B51" w:rsidP="008E4B51"/>
    <w:p w:rsidR="008E4B51" w:rsidRDefault="008E4B51" w:rsidP="008E4B51"/>
    <w:p w:rsidR="008E4B51" w:rsidRDefault="008E4B51" w:rsidP="008E4B51"/>
    <w:p w:rsidR="008E4B51" w:rsidRDefault="008E4B51" w:rsidP="008E4B51">
      <w:pPr>
        <w:rPr>
          <w:lang w:val="en-US"/>
        </w:rPr>
      </w:pPr>
    </w:p>
    <w:p w:rsidR="008E4B51" w:rsidRDefault="008E4B51" w:rsidP="008E4B51">
      <w:pPr>
        <w:pStyle w:val="Ttulo2"/>
      </w:pPr>
      <w:bookmarkStart w:id="189" w:name="_Toc62728486"/>
      <w:r>
        <w:t>Diagrama de Casos de Uso</w:t>
      </w:r>
      <w:bookmarkEnd w:id="189"/>
    </w:p>
    <w:p w:rsidR="008E4B51" w:rsidRPr="000269A4" w:rsidRDefault="008E4B51" w:rsidP="008E4B51">
      <w:r w:rsidRPr="003248FC">
        <w:rPr>
          <w:rFonts w:ascii="Arial" w:hAnsi="Arial" w:cs="Arial"/>
          <w:noProof/>
          <w:lang w:eastAsia="es-MX"/>
        </w:rPr>
        <w:drawing>
          <wp:inline distT="0" distB="0" distL="0" distR="0" wp14:anchorId="75B0661C" wp14:editId="0B4A3211">
            <wp:extent cx="5612130" cy="2680970"/>
            <wp:effectExtent l="0" t="0" r="762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80970"/>
                    </a:xfrm>
                    <a:prstGeom prst="rect">
                      <a:avLst/>
                    </a:prstGeom>
                  </pic:spPr>
                </pic:pic>
              </a:graphicData>
            </a:graphic>
          </wp:inline>
        </w:drawing>
      </w:r>
    </w:p>
    <w:p w:rsidR="008E4B51" w:rsidRDefault="008E4B51" w:rsidP="008E4B51">
      <w:pPr>
        <w:pStyle w:val="Ttulo2"/>
      </w:pPr>
      <w:bookmarkStart w:id="190" w:name="_Toc62728487"/>
      <w:r>
        <w:t>Especificaciones de Casos de Uso</w:t>
      </w:r>
      <w:bookmarkEnd w:id="190"/>
    </w:p>
    <w:p w:rsidR="008E4B51" w:rsidRDefault="008E4B51" w:rsidP="008E4B51">
      <w:pPr>
        <w:pStyle w:val="Ttulo3"/>
        <w:rPr>
          <w:b/>
        </w:rPr>
      </w:pPr>
      <w:bookmarkStart w:id="191" w:name="_Toc62728488"/>
      <w:r w:rsidRPr="000269A4">
        <w:rPr>
          <w:b/>
        </w:rPr>
        <w:t>Use-Case Name:</w:t>
      </w:r>
      <w:bookmarkEnd w:id="191"/>
    </w:p>
    <w:p w:rsidR="008E4B51" w:rsidRPr="000269A4" w:rsidRDefault="008E4B51" w:rsidP="008E4B51">
      <w:r>
        <w:t xml:space="preserve">Use Case Cuentas administrador </w:t>
      </w:r>
    </w:p>
    <w:p w:rsidR="008E4B51" w:rsidRDefault="008E4B51" w:rsidP="008E4B51">
      <w:pPr>
        <w:pStyle w:val="Ttulo4"/>
        <w:rPr>
          <w:b/>
        </w:rPr>
      </w:pPr>
      <w:bookmarkStart w:id="192" w:name="_Toc62728489"/>
      <w:r w:rsidRPr="000269A4">
        <w:rPr>
          <w:b/>
        </w:rPr>
        <w:t>Brief Description</w:t>
      </w:r>
      <w:bookmarkEnd w:id="192"/>
    </w:p>
    <w:p w:rsidR="008E4B51" w:rsidRPr="008E4B51" w:rsidRDefault="008E4B51" w:rsidP="008E4B51">
      <w:r>
        <w:t>Diferentes operaciones que el administrador puede realizar dentro de la página web</w:t>
      </w:r>
    </w:p>
    <w:p w:rsidR="008E4B51" w:rsidRPr="000269A4" w:rsidRDefault="008E4B51" w:rsidP="008E4B51">
      <w:pPr>
        <w:pStyle w:val="Ttulo4"/>
        <w:rPr>
          <w:b/>
        </w:rPr>
      </w:pPr>
      <w:bookmarkStart w:id="193" w:name="_Toc62728490"/>
      <w:r w:rsidRPr="000475A9">
        <w:rPr>
          <w:b/>
        </w:rPr>
        <w:t>.</w:t>
      </w:r>
      <w:r w:rsidRPr="000269A4">
        <w:rPr>
          <w:b/>
        </w:rPr>
        <w:t>Flow of Events</w:t>
      </w:r>
      <w:bookmarkEnd w:id="193"/>
    </w:p>
    <w:p w:rsidR="008E4B51" w:rsidRPr="008E4B51" w:rsidRDefault="008E4B51" w:rsidP="008E4B51">
      <w:pPr>
        <w:pStyle w:val="Ttulo5"/>
        <w:rPr>
          <w:b/>
        </w:rPr>
      </w:pPr>
      <w:r w:rsidRPr="000269A4">
        <w:rPr>
          <w:b/>
        </w:rPr>
        <w:t>Basic Flow</w:t>
      </w:r>
    </w:p>
    <w:p w:rsidR="008E4B51" w:rsidRDefault="008E4B51" w:rsidP="008E4B51">
      <w:r>
        <w:t>Flujo básico</w:t>
      </w:r>
    </w:p>
    <w:p w:rsidR="008E4B51" w:rsidRDefault="008E4B51" w:rsidP="008E4B51">
      <w:r>
        <w:t>-</w:t>
      </w:r>
      <w:r>
        <w:tab/>
        <w:t>El administrador inicia sesión proporcionando sus datos (usuario y contraseña)</w:t>
      </w:r>
    </w:p>
    <w:p w:rsidR="008E4B51" w:rsidRDefault="008E4B51" w:rsidP="008E4B51">
      <w:r>
        <w:t>-</w:t>
      </w:r>
      <w:r>
        <w:tab/>
        <w:t>El sistema corrobora que sus datos sean válidos y correctos.</w:t>
      </w:r>
    </w:p>
    <w:p w:rsidR="008E4B51" w:rsidRDefault="008E4B51" w:rsidP="008E4B51">
      <w:r>
        <w:t>-</w:t>
      </w:r>
      <w:r>
        <w:tab/>
        <w:t>El sistema despliega mensaje “Datos correctos  BIENVENIDO!”.</w:t>
      </w:r>
    </w:p>
    <w:p w:rsidR="008E4B51" w:rsidRDefault="008E4B51" w:rsidP="004B6F38">
      <w:pPr>
        <w:ind w:left="720" w:hanging="720"/>
      </w:pPr>
      <w:r>
        <w:t>-</w:t>
      </w:r>
      <w:r>
        <w:tab/>
        <w:t>El sistema abre el panel con las funciones y opciones de administrador.</w:t>
      </w:r>
      <w:r>
        <w:tab/>
        <w:t>El sistema publica el perfil y servicio de acuerdo a la petición del especialista.</w:t>
      </w:r>
    </w:p>
    <w:p w:rsidR="008E4B51" w:rsidRDefault="008E4B51" w:rsidP="008E4B51">
      <w:r>
        <w:t>Agregar</w:t>
      </w:r>
    </w:p>
    <w:p w:rsidR="008E4B51" w:rsidRDefault="008E4B51" w:rsidP="008E4B51">
      <w:r>
        <w:t>-</w:t>
      </w:r>
      <w:r>
        <w:tab/>
        <w:t>El administrador selecciona la opción de agregar.</w:t>
      </w:r>
    </w:p>
    <w:p w:rsidR="008E4B51" w:rsidRDefault="008E4B51" w:rsidP="008E4B51">
      <w:r>
        <w:t>-</w:t>
      </w:r>
      <w:r>
        <w:tab/>
        <w:t>El sistema despliega opciones de tipo de usuario agregar junto con formulario.</w:t>
      </w:r>
    </w:p>
    <w:p w:rsidR="008E4B51" w:rsidRDefault="008E4B51" w:rsidP="008E4B51">
      <w:r>
        <w:t>-</w:t>
      </w:r>
      <w:r>
        <w:tab/>
        <w:t>El administrador agrega un nuevo usuario cliente/Especialista y completo el formulario y envía.</w:t>
      </w:r>
    </w:p>
    <w:p w:rsidR="008E4B51" w:rsidRDefault="008E4B51" w:rsidP="008E4B51">
      <w:r>
        <w:t>-</w:t>
      </w:r>
      <w:r>
        <w:tab/>
        <w:t>El sistema realiza la agregación del  nuevo usuario, muestra mensaje “Usuario agregado con éxito!”.</w:t>
      </w:r>
    </w:p>
    <w:p w:rsidR="008E4B51" w:rsidRDefault="008E4B51" w:rsidP="008E4B51">
      <w:r>
        <w:t>Eliminar</w:t>
      </w:r>
    </w:p>
    <w:p w:rsidR="008E4B51" w:rsidRDefault="008E4B51" w:rsidP="008E4B51">
      <w:r>
        <w:t>-</w:t>
      </w:r>
      <w:r>
        <w:tab/>
        <w:t>El administrador selecciona la opción de eliminar.</w:t>
      </w:r>
    </w:p>
    <w:p w:rsidR="008E4B51" w:rsidRDefault="008E4B51" w:rsidP="008E4B51">
      <w:r>
        <w:t>-</w:t>
      </w:r>
      <w:r>
        <w:tab/>
        <w:t>El sistema muestra lista de cuentas por categoría (Clientes/Especialistas).</w:t>
      </w:r>
    </w:p>
    <w:p w:rsidR="008E4B51" w:rsidRDefault="008E4B51" w:rsidP="008E4B51">
      <w:r>
        <w:t>-</w:t>
      </w:r>
      <w:r>
        <w:tab/>
        <w:t>El administrador selecciona la categoría.</w:t>
      </w:r>
    </w:p>
    <w:p w:rsidR="008E4B51" w:rsidRDefault="008E4B51" w:rsidP="008E4B51">
      <w:r>
        <w:t>-</w:t>
      </w:r>
      <w:r>
        <w:tab/>
        <w:t>El sistema en lista las cuenta de la categoría que se seleccionó.</w:t>
      </w:r>
    </w:p>
    <w:p w:rsidR="008E4B51" w:rsidRDefault="008E4B51" w:rsidP="008E4B51">
      <w:r>
        <w:t>-</w:t>
      </w:r>
      <w:r>
        <w:tab/>
        <w:t>El administrador selecciona la cuenta a eliminar.</w:t>
      </w:r>
    </w:p>
    <w:p w:rsidR="008E4B51" w:rsidRDefault="008E4B51" w:rsidP="008E4B51">
      <w:r>
        <w:t>-</w:t>
      </w:r>
      <w:r>
        <w:tab/>
        <w:t>El sistema envía mensaje “¿Seguro de desea eliminar la cuenta seleccionada?”.</w:t>
      </w:r>
    </w:p>
    <w:p w:rsidR="008E4B51" w:rsidRDefault="008E4B51" w:rsidP="008E4B51">
      <w:r>
        <w:t>-</w:t>
      </w:r>
      <w:r>
        <w:tab/>
        <w:t>El administrador realiza la confirmación.</w:t>
      </w:r>
    </w:p>
    <w:p w:rsidR="008E4B51" w:rsidRDefault="008E4B51" w:rsidP="008E4B51">
      <w:r>
        <w:t>-</w:t>
      </w:r>
      <w:r>
        <w:tab/>
        <w:t>El sistema realiza la acción correspondiente.</w:t>
      </w:r>
    </w:p>
    <w:p w:rsidR="008E4B51" w:rsidRDefault="008E4B51" w:rsidP="008E4B51">
      <w:r>
        <w:t>Modificar</w:t>
      </w:r>
    </w:p>
    <w:p w:rsidR="008E4B51" w:rsidRDefault="008E4B51" w:rsidP="008E4B51">
      <w:r>
        <w:t>-</w:t>
      </w:r>
      <w:r>
        <w:tab/>
        <w:t xml:space="preserve"> El administrador selecciona la opción de modificar.</w:t>
      </w:r>
    </w:p>
    <w:p w:rsidR="008E4B51" w:rsidRDefault="008E4B51" w:rsidP="008E4B51">
      <w:r>
        <w:t>-</w:t>
      </w:r>
      <w:r>
        <w:tab/>
        <w:t>El sistema muestra lista de cuentas por categoría (Clientes/Especialistas).</w:t>
      </w:r>
    </w:p>
    <w:p w:rsidR="008E4B51" w:rsidRDefault="008E4B51" w:rsidP="008E4B51">
      <w:r>
        <w:t>-</w:t>
      </w:r>
      <w:r>
        <w:tab/>
        <w:t>El administrador selecciona la categoría.</w:t>
      </w:r>
    </w:p>
    <w:p w:rsidR="008E4B51" w:rsidRDefault="008E4B51" w:rsidP="008E4B51">
      <w:r>
        <w:t>-</w:t>
      </w:r>
      <w:r>
        <w:tab/>
        <w:t>El sistema en lista las cuenta de la categoría que se seleccionó.</w:t>
      </w:r>
    </w:p>
    <w:p w:rsidR="008E4B51" w:rsidRDefault="008E4B51" w:rsidP="008E4B51">
      <w:r>
        <w:t>-</w:t>
      </w:r>
      <w:r>
        <w:tab/>
        <w:t>El administrador selecciona la cuenta a modificar.</w:t>
      </w:r>
    </w:p>
    <w:p w:rsidR="008E4B51" w:rsidRDefault="008E4B51" w:rsidP="008E4B51">
      <w:r>
        <w:t>-</w:t>
      </w:r>
      <w:r>
        <w:tab/>
        <w:t>El sistema envía mensaje “¿Seguro de desea modificar la cuenta seleccionada?”.</w:t>
      </w:r>
    </w:p>
    <w:p w:rsidR="008E4B51" w:rsidRDefault="008E4B51" w:rsidP="008E4B51">
      <w:r>
        <w:t>-</w:t>
      </w:r>
      <w:r>
        <w:tab/>
        <w:t>El administrador realiza la confirmación.</w:t>
      </w:r>
    </w:p>
    <w:p w:rsidR="008E4B51" w:rsidRDefault="008E4B51" w:rsidP="008E4B51">
      <w:r>
        <w:t>-</w:t>
      </w:r>
      <w:r>
        <w:tab/>
        <w:t>El sistema muestra formulario para la realización de la modificación</w:t>
      </w:r>
    </w:p>
    <w:p w:rsidR="008E4B51" w:rsidRDefault="008E4B51" w:rsidP="008E4B51">
      <w:r>
        <w:t>-</w:t>
      </w:r>
      <w:r>
        <w:tab/>
        <w:t>El administrador realiza la modificación y envía</w:t>
      </w:r>
    </w:p>
    <w:p w:rsidR="008E4B51" w:rsidRPr="008E4B51" w:rsidRDefault="008E4B51" w:rsidP="008E4B51">
      <w:r>
        <w:t>-</w:t>
      </w:r>
      <w:r>
        <w:tab/>
        <w:t>El sistema realiza la acción correspondiente y despliega mensaje “modificación realizada”.</w:t>
      </w:r>
    </w:p>
    <w:p w:rsidR="008E4B51" w:rsidRDefault="008E4B51" w:rsidP="008E4B51">
      <w:pPr>
        <w:pStyle w:val="Ttulo5"/>
        <w:rPr>
          <w:b/>
        </w:rPr>
      </w:pPr>
      <w:r w:rsidRPr="000269A4">
        <w:rPr>
          <w:b/>
        </w:rPr>
        <w:t>Alternative Flows</w:t>
      </w:r>
    </w:p>
    <w:p w:rsidR="008E4B51" w:rsidRDefault="008E4B51" w:rsidP="008E4B51">
      <w:r>
        <w:t>-</w:t>
      </w:r>
      <w:r>
        <w:tab/>
        <w:t>Flujo alterno</w:t>
      </w:r>
    </w:p>
    <w:p w:rsidR="008E4B51" w:rsidRDefault="008E4B51" w:rsidP="008E4B51">
      <w:r>
        <w:t>-</w:t>
      </w:r>
      <w:r>
        <w:tab/>
        <w:t xml:space="preserve">El </w:t>
      </w:r>
      <w:r w:rsidR="004B6F38">
        <w:t>administrador</w:t>
      </w:r>
      <w:r>
        <w:t xml:space="preserve"> ingresa datos incorrectos.</w:t>
      </w:r>
    </w:p>
    <w:p w:rsidR="008E4B51" w:rsidRDefault="008E4B51" w:rsidP="008E4B51">
      <w:r>
        <w:t>-</w:t>
      </w:r>
      <w:r>
        <w:tab/>
        <w:t>El sistema mandara mensaje “Error de usuario y contraseña”.</w:t>
      </w:r>
    </w:p>
    <w:p w:rsidR="008E4B51" w:rsidRDefault="008E4B51" w:rsidP="008E4B51">
      <w:pPr>
        <w:rPr>
          <w:lang w:val="en-US"/>
        </w:rPr>
      </w:pPr>
      <w:r>
        <w:t>-</w:t>
      </w:r>
      <w:r>
        <w:tab/>
        <w:t>El sistema denegara cualquier acción que deseen realizar.</w:t>
      </w:r>
    </w:p>
    <w:p w:rsidR="004B6F38" w:rsidRDefault="004B6F38" w:rsidP="004B6F38">
      <w:pPr>
        <w:pStyle w:val="Ttulo2"/>
      </w:pPr>
      <w:bookmarkStart w:id="194" w:name="_Toc62728491"/>
      <w:r>
        <w:t>Diagrama de Casos de Uso</w:t>
      </w:r>
      <w:bookmarkEnd w:id="194"/>
    </w:p>
    <w:p w:rsidR="004B6F38" w:rsidRPr="000269A4" w:rsidRDefault="004B6F38" w:rsidP="004B6F38">
      <w:r w:rsidRPr="003248FC">
        <w:rPr>
          <w:rFonts w:ascii="Arial" w:hAnsi="Arial" w:cs="Arial"/>
          <w:noProof/>
          <w:lang w:eastAsia="es-MX"/>
        </w:rPr>
        <w:drawing>
          <wp:inline distT="0" distB="0" distL="0" distR="0" wp14:anchorId="20B76D5F" wp14:editId="37EB90DB">
            <wp:extent cx="5612130" cy="3187065"/>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87065"/>
                    </a:xfrm>
                    <a:prstGeom prst="rect">
                      <a:avLst/>
                    </a:prstGeom>
                  </pic:spPr>
                </pic:pic>
              </a:graphicData>
            </a:graphic>
          </wp:inline>
        </w:drawing>
      </w:r>
    </w:p>
    <w:p w:rsidR="004B6F38" w:rsidRDefault="004B6F38" w:rsidP="004B6F38">
      <w:pPr>
        <w:pStyle w:val="Ttulo2"/>
      </w:pPr>
      <w:bookmarkStart w:id="195" w:name="_Toc62728492"/>
      <w:r>
        <w:t>Especificaciones de Casos de Uso</w:t>
      </w:r>
      <w:bookmarkEnd w:id="195"/>
    </w:p>
    <w:p w:rsidR="004B6F38" w:rsidRDefault="004B6F38" w:rsidP="004B6F38">
      <w:pPr>
        <w:pStyle w:val="Ttulo3"/>
        <w:rPr>
          <w:b/>
        </w:rPr>
      </w:pPr>
      <w:bookmarkStart w:id="196" w:name="_Toc62728493"/>
      <w:r w:rsidRPr="000269A4">
        <w:rPr>
          <w:b/>
        </w:rPr>
        <w:t>Use-Case Name:</w:t>
      </w:r>
      <w:bookmarkEnd w:id="196"/>
    </w:p>
    <w:p w:rsidR="004B6F38" w:rsidRPr="000269A4" w:rsidRDefault="004B6F38" w:rsidP="004B6F38">
      <w:r>
        <w:t>Use Case Cuentas Reportes</w:t>
      </w:r>
    </w:p>
    <w:p w:rsidR="004B6F38" w:rsidRDefault="004B6F38" w:rsidP="004B6F38">
      <w:pPr>
        <w:pStyle w:val="Ttulo4"/>
        <w:rPr>
          <w:b/>
        </w:rPr>
      </w:pPr>
      <w:bookmarkStart w:id="197" w:name="_Toc62728494"/>
      <w:r w:rsidRPr="000269A4">
        <w:rPr>
          <w:b/>
        </w:rPr>
        <w:t>Brief Description</w:t>
      </w:r>
      <w:bookmarkEnd w:id="197"/>
    </w:p>
    <w:p w:rsidR="004B6F38" w:rsidRDefault="004B6F38" w:rsidP="004B6F38">
      <w:r>
        <w:t>Diferentes operaciones que el administrador puede realizar dentro de la página web</w:t>
      </w:r>
    </w:p>
    <w:p w:rsidR="004B6F38" w:rsidRPr="008E4B51" w:rsidRDefault="004B6F38" w:rsidP="004B6F38"/>
    <w:p w:rsidR="004B6F38" w:rsidRPr="000269A4" w:rsidRDefault="004B6F38" w:rsidP="004B6F38">
      <w:pPr>
        <w:pStyle w:val="Ttulo4"/>
        <w:rPr>
          <w:b/>
        </w:rPr>
      </w:pPr>
      <w:bookmarkStart w:id="198" w:name="_Toc62728495"/>
      <w:r w:rsidRPr="000475A9">
        <w:rPr>
          <w:b/>
        </w:rPr>
        <w:t>.</w:t>
      </w:r>
      <w:r w:rsidRPr="000269A4">
        <w:rPr>
          <w:b/>
        </w:rPr>
        <w:t>Flow of Events</w:t>
      </w:r>
      <w:bookmarkEnd w:id="198"/>
    </w:p>
    <w:p w:rsidR="004B6F38" w:rsidRPr="008E4B51" w:rsidRDefault="004B6F38" w:rsidP="004B6F38">
      <w:pPr>
        <w:pStyle w:val="Ttulo5"/>
        <w:rPr>
          <w:b/>
        </w:rPr>
      </w:pPr>
      <w:r w:rsidRPr="000269A4">
        <w:rPr>
          <w:b/>
        </w:rPr>
        <w:t>Basic Flow</w:t>
      </w:r>
    </w:p>
    <w:p w:rsidR="004B6F38" w:rsidRDefault="004B6F38" w:rsidP="004B6F38">
      <w:r>
        <w:t>Flujo básico</w:t>
      </w:r>
    </w:p>
    <w:p w:rsidR="004B6F38" w:rsidRDefault="004B6F38" w:rsidP="004B6F38">
      <w:r>
        <w:t>-</w:t>
      </w:r>
      <w:r>
        <w:tab/>
        <w:t>El administrador inicia sesión proporcionando sus datos (usuario y contraseña)</w:t>
      </w:r>
    </w:p>
    <w:p w:rsidR="004B6F38" w:rsidRDefault="004B6F38" w:rsidP="004B6F38">
      <w:r>
        <w:t>-</w:t>
      </w:r>
      <w:r>
        <w:tab/>
        <w:t>El sistema corrobora que sus datos sean válidos y correctos.</w:t>
      </w:r>
    </w:p>
    <w:p w:rsidR="004B6F38" w:rsidRDefault="004B6F38" w:rsidP="004B6F38">
      <w:r>
        <w:t>-</w:t>
      </w:r>
      <w:r>
        <w:tab/>
        <w:t>El sistema despliega mensaje “Datos correctos  BIENVENIDO!”.</w:t>
      </w:r>
    </w:p>
    <w:p w:rsidR="004B6F38" w:rsidRDefault="004B6F38" w:rsidP="004B6F38">
      <w:r>
        <w:t>-</w:t>
      </w:r>
      <w:r>
        <w:tab/>
        <w:t>El sistema abre el panel con las funciones y opciones de administrador.</w:t>
      </w:r>
    </w:p>
    <w:p w:rsidR="004B6F38" w:rsidRDefault="004B6F38" w:rsidP="004B6F38">
      <w:r>
        <w:t>Rep_Clientes</w:t>
      </w:r>
    </w:p>
    <w:p w:rsidR="004B6F38" w:rsidRDefault="004B6F38" w:rsidP="004B6F38">
      <w:r>
        <w:t>-</w:t>
      </w:r>
      <w:r>
        <w:tab/>
        <w:t>El administrador selecciona la opción de Reportes de clientes.</w:t>
      </w:r>
    </w:p>
    <w:p w:rsidR="004B6F38" w:rsidRDefault="004B6F38" w:rsidP="004B6F38">
      <w:r>
        <w:t>-</w:t>
      </w:r>
      <w:r>
        <w:tab/>
        <w:t>El sistema en lista los clientes que están dados de alta.</w:t>
      </w:r>
    </w:p>
    <w:p w:rsidR="004B6F38" w:rsidRDefault="004B6F38" w:rsidP="004B6F38">
      <w:r>
        <w:t>-</w:t>
      </w:r>
      <w:r>
        <w:tab/>
        <w:t>El administrador visualiza los clientes y genera el reporte.</w:t>
      </w:r>
    </w:p>
    <w:p w:rsidR="004B6F38" w:rsidRDefault="004B6F38" w:rsidP="004B6F38">
      <w:r>
        <w:t>-</w:t>
      </w:r>
      <w:r>
        <w:tab/>
        <w:t>El sistema genera el reporte con descripción detallada (Hora, fecha, nombre completo y actividad).</w:t>
      </w:r>
    </w:p>
    <w:p w:rsidR="004B6F38" w:rsidRDefault="004B6F38" w:rsidP="004B6F38">
      <w:r>
        <w:t>Rep_Especialistas</w:t>
      </w:r>
    </w:p>
    <w:p w:rsidR="004B6F38" w:rsidRDefault="004B6F38" w:rsidP="004B6F38">
      <w:r>
        <w:t>-</w:t>
      </w:r>
      <w:r>
        <w:tab/>
        <w:t>El administrador selecciona la opción de Reportes de Especialista</w:t>
      </w:r>
    </w:p>
    <w:p w:rsidR="004B6F38" w:rsidRDefault="004B6F38" w:rsidP="004B6F38">
      <w:r>
        <w:t>-</w:t>
      </w:r>
      <w:r>
        <w:tab/>
        <w:t>El sistema en lista los especialistas que están registrados.</w:t>
      </w:r>
    </w:p>
    <w:p w:rsidR="004B6F38" w:rsidRDefault="004B6F38" w:rsidP="004B6F38">
      <w:r>
        <w:t>-</w:t>
      </w:r>
      <w:r>
        <w:tab/>
        <w:t>El administrador visualiza los especialistas y genera el reporte.</w:t>
      </w:r>
    </w:p>
    <w:p w:rsidR="004B6F38" w:rsidRDefault="004B6F38" w:rsidP="004B6F38">
      <w:pPr>
        <w:ind w:left="720" w:hanging="720"/>
      </w:pPr>
      <w:r>
        <w:t>-</w:t>
      </w:r>
      <w:r>
        <w:tab/>
        <w:t>El sistema genera el reporte con descripción detallada (Hora, fecha, nombre completo y actividad y oficio que ofrece).</w:t>
      </w:r>
    </w:p>
    <w:p w:rsidR="004B6F38" w:rsidRDefault="004B6F38" w:rsidP="004B6F38"/>
    <w:p w:rsidR="004B6F38" w:rsidRDefault="004B6F38" w:rsidP="004B6F38">
      <w:r>
        <w:t>Rep_Solicitudes</w:t>
      </w:r>
    </w:p>
    <w:p w:rsidR="004B6F38" w:rsidRDefault="004B6F38" w:rsidP="004B6F38">
      <w:r>
        <w:t>-</w:t>
      </w:r>
      <w:r>
        <w:tab/>
        <w:t>El administrador selecciona la opción de Reportes de Solicitudes</w:t>
      </w:r>
    </w:p>
    <w:p w:rsidR="004B6F38" w:rsidRDefault="004B6F38" w:rsidP="004B6F38">
      <w:r>
        <w:t>-</w:t>
      </w:r>
      <w:r>
        <w:tab/>
        <w:t>El sistema en lista las solicitudes presentadas que están agendadas.</w:t>
      </w:r>
    </w:p>
    <w:p w:rsidR="004B6F38" w:rsidRDefault="004B6F38" w:rsidP="004B6F38">
      <w:r>
        <w:t>-</w:t>
      </w:r>
      <w:r>
        <w:tab/>
        <w:t>El administrador visualiza las solicitudes presentadas y genera el reporte.</w:t>
      </w:r>
    </w:p>
    <w:p w:rsidR="004B6F38" w:rsidRDefault="004B6F38" w:rsidP="004B6F38">
      <w:pPr>
        <w:ind w:left="720" w:hanging="720"/>
      </w:pPr>
      <w:r>
        <w:t>-</w:t>
      </w:r>
      <w:r>
        <w:tab/>
        <w:t>El sistema genera el reporte con descripción detallada (Hora, fecha, nombre del cliente, nombre especialista y servicio).-</w:t>
      </w:r>
      <w:r>
        <w:tab/>
      </w:r>
    </w:p>
    <w:p w:rsidR="004B6F38" w:rsidRDefault="004B6F38" w:rsidP="004B6F38">
      <w:pPr>
        <w:ind w:left="720"/>
      </w:pPr>
      <w:r>
        <w:t>El administrador inicia sesión proporcionando sus datos (usuario y contraseña)</w:t>
      </w:r>
    </w:p>
    <w:p w:rsidR="004B6F38" w:rsidRDefault="004B6F38" w:rsidP="004B6F38">
      <w:r>
        <w:t>-</w:t>
      </w:r>
      <w:r>
        <w:tab/>
        <w:t>El sistema corrobora que sus datos sean válidos y correctos.</w:t>
      </w:r>
    </w:p>
    <w:p w:rsidR="004B6F38" w:rsidRDefault="004B6F38" w:rsidP="004B6F38">
      <w:r>
        <w:t>-</w:t>
      </w:r>
      <w:r>
        <w:tab/>
        <w:t>El sistema despliega mensaje “Datos correctos  BIENVENIDO!”.</w:t>
      </w:r>
    </w:p>
    <w:p w:rsidR="004B6F38" w:rsidRDefault="004B6F38" w:rsidP="004B6F38">
      <w:pPr>
        <w:ind w:left="720" w:hanging="720"/>
      </w:pPr>
      <w:r>
        <w:t>-</w:t>
      </w:r>
      <w:r>
        <w:tab/>
        <w:t>El sistema abre el panel con las funciones y opciones de administrador.</w:t>
      </w:r>
      <w:r>
        <w:tab/>
        <w:t>El sistema publica el perfil y servicio de acuerdo a la petición del especialista.</w:t>
      </w:r>
    </w:p>
    <w:p w:rsidR="004B6F38" w:rsidRDefault="004B6F38" w:rsidP="004B6F38">
      <w:r>
        <w:t>Agregar</w:t>
      </w:r>
    </w:p>
    <w:p w:rsidR="004B6F38" w:rsidRDefault="004B6F38" w:rsidP="004B6F38">
      <w:r>
        <w:t>-</w:t>
      </w:r>
      <w:r>
        <w:tab/>
        <w:t>El administrador selecciona la opción de agregar.</w:t>
      </w:r>
    </w:p>
    <w:p w:rsidR="004B6F38" w:rsidRDefault="004B6F38" w:rsidP="004B6F38">
      <w:r>
        <w:t>-</w:t>
      </w:r>
      <w:r>
        <w:tab/>
        <w:t>El sistema despliega opciones de tipo de usuario agregar junto con formulario.</w:t>
      </w:r>
    </w:p>
    <w:p w:rsidR="004B6F38" w:rsidRDefault="004B6F38" w:rsidP="004B6F38">
      <w:r>
        <w:t>-</w:t>
      </w:r>
      <w:r>
        <w:tab/>
        <w:t>El administrador agrega un nuevo usuario cliente/Especialista y completo el formulario y envía.</w:t>
      </w:r>
    </w:p>
    <w:p w:rsidR="004B6F38" w:rsidRDefault="004B6F38" w:rsidP="004B6F38">
      <w:r>
        <w:t>-</w:t>
      </w:r>
      <w:r>
        <w:tab/>
        <w:t>El sistema realiza la agregación del  nuevo usuario, muestra mensaje “Usuario agregado con éxito!”.</w:t>
      </w:r>
    </w:p>
    <w:p w:rsidR="004B6F38" w:rsidRDefault="004B6F38" w:rsidP="004B6F38">
      <w:r>
        <w:t>Eliminar</w:t>
      </w:r>
    </w:p>
    <w:p w:rsidR="004B6F38" w:rsidRDefault="004B6F38" w:rsidP="004B6F38">
      <w:r>
        <w:t>-</w:t>
      </w:r>
      <w:r>
        <w:tab/>
        <w:t>El administrador selecciona la opción de eliminar.</w:t>
      </w:r>
    </w:p>
    <w:p w:rsidR="004B6F38" w:rsidRDefault="004B6F38" w:rsidP="004B6F38">
      <w:r>
        <w:t>-</w:t>
      </w:r>
      <w:r>
        <w:tab/>
        <w:t>El sistema muestra lista de cuentas por categoría (Clientes/Especialistas).</w:t>
      </w:r>
    </w:p>
    <w:p w:rsidR="004B6F38" w:rsidRDefault="004B6F38" w:rsidP="004B6F38">
      <w:r>
        <w:t>-</w:t>
      </w:r>
      <w:r>
        <w:tab/>
        <w:t>El administrador selecciona la categoría.</w:t>
      </w:r>
    </w:p>
    <w:p w:rsidR="004B6F38" w:rsidRDefault="004B6F38" w:rsidP="004B6F38">
      <w:r>
        <w:t>-</w:t>
      </w:r>
      <w:r>
        <w:tab/>
        <w:t>El sistema en lista las cuenta de la categoría que se seleccionó.</w:t>
      </w:r>
    </w:p>
    <w:p w:rsidR="004B6F38" w:rsidRDefault="004B6F38" w:rsidP="004B6F38">
      <w:r>
        <w:t>-</w:t>
      </w:r>
      <w:r>
        <w:tab/>
        <w:t>El administrador selecciona la cuenta a eliminar.</w:t>
      </w:r>
    </w:p>
    <w:p w:rsidR="004B6F38" w:rsidRDefault="004B6F38" w:rsidP="004B6F38">
      <w:r>
        <w:t>-</w:t>
      </w:r>
      <w:r>
        <w:tab/>
        <w:t>El sistema envía mensaje “¿Seguro de desea eliminar la cuenta seleccionada?”.</w:t>
      </w:r>
    </w:p>
    <w:p w:rsidR="004B6F38" w:rsidRDefault="004B6F38" w:rsidP="004B6F38">
      <w:r>
        <w:t>-</w:t>
      </w:r>
      <w:r>
        <w:tab/>
        <w:t>El administrador realiza la confirmación.</w:t>
      </w:r>
    </w:p>
    <w:p w:rsidR="004B6F38" w:rsidRDefault="004B6F38" w:rsidP="004B6F38">
      <w:r>
        <w:t>-</w:t>
      </w:r>
      <w:r>
        <w:tab/>
        <w:t>El sistema realiza la acción correspondiente.</w:t>
      </w:r>
    </w:p>
    <w:p w:rsidR="004B6F38" w:rsidRDefault="004B6F38" w:rsidP="004B6F38">
      <w:r>
        <w:t>Modificar</w:t>
      </w:r>
    </w:p>
    <w:p w:rsidR="004B6F38" w:rsidRDefault="004B6F38" w:rsidP="004B6F38">
      <w:r>
        <w:t>-</w:t>
      </w:r>
      <w:r>
        <w:tab/>
        <w:t xml:space="preserve"> El administrador selecciona la opción de modificar.</w:t>
      </w:r>
    </w:p>
    <w:p w:rsidR="004B6F38" w:rsidRDefault="004B6F38" w:rsidP="004B6F38">
      <w:r>
        <w:t>-</w:t>
      </w:r>
      <w:r>
        <w:tab/>
        <w:t>El sistema muestra lista de cuentas por categoría (Clientes/Especialistas).</w:t>
      </w:r>
    </w:p>
    <w:p w:rsidR="004B6F38" w:rsidRDefault="004B6F38" w:rsidP="004B6F38">
      <w:r>
        <w:t>-</w:t>
      </w:r>
      <w:r>
        <w:tab/>
        <w:t>El administrador selecciona la categoría.</w:t>
      </w:r>
    </w:p>
    <w:p w:rsidR="004B6F38" w:rsidRDefault="004B6F38" w:rsidP="004B6F38">
      <w:r>
        <w:t>-</w:t>
      </w:r>
      <w:r>
        <w:tab/>
        <w:t>El sistema en lista las cuenta de la categoría que se seleccionó.</w:t>
      </w:r>
    </w:p>
    <w:p w:rsidR="004B6F38" w:rsidRDefault="004B6F38" w:rsidP="004B6F38">
      <w:r>
        <w:t>-</w:t>
      </w:r>
      <w:r>
        <w:tab/>
        <w:t>El administrador selecciona la cuenta a modificar.</w:t>
      </w:r>
    </w:p>
    <w:p w:rsidR="004B6F38" w:rsidRDefault="004B6F38" w:rsidP="004B6F38">
      <w:r>
        <w:t>-</w:t>
      </w:r>
      <w:r>
        <w:tab/>
        <w:t>El sistema envía mensaje “¿Seguro de desea modificar la cuenta seleccionada?”.</w:t>
      </w:r>
    </w:p>
    <w:p w:rsidR="004B6F38" w:rsidRDefault="004B6F38" w:rsidP="004B6F38">
      <w:r>
        <w:t>-</w:t>
      </w:r>
      <w:r>
        <w:tab/>
        <w:t>El administrador realiza la confirmación.</w:t>
      </w:r>
    </w:p>
    <w:p w:rsidR="004B6F38" w:rsidRDefault="004B6F38" w:rsidP="004B6F38">
      <w:r>
        <w:t>-</w:t>
      </w:r>
      <w:r>
        <w:tab/>
        <w:t>El sistema muestra formulario para la realización de la modificación</w:t>
      </w:r>
    </w:p>
    <w:p w:rsidR="004B6F38" w:rsidRDefault="004B6F38" w:rsidP="004B6F38">
      <w:r>
        <w:t>-</w:t>
      </w:r>
      <w:r>
        <w:tab/>
        <w:t>El administrador realiza la modificación y envía</w:t>
      </w:r>
    </w:p>
    <w:p w:rsidR="004B6F38" w:rsidRPr="008E4B51" w:rsidRDefault="004B6F38" w:rsidP="004B6F38">
      <w:r>
        <w:t>-</w:t>
      </w:r>
      <w:r>
        <w:tab/>
        <w:t>El sistema realiza la acción correspondiente y despliega mensaje “modificación realizada”.</w:t>
      </w:r>
    </w:p>
    <w:p w:rsidR="004B6F38" w:rsidRDefault="004B6F38" w:rsidP="004B6F38">
      <w:pPr>
        <w:pStyle w:val="Ttulo5"/>
        <w:rPr>
          <w:b/>
        </w:rPr>
      </w:pPr>
      <w:r w:rsidRPr="000269A4">
        <w:rPr>
          <w:b/>
        </w:rPr>
        <w:t>Alternative Flows</w:t>
      </w:r>
    </w:p>
    <w:p w:rsidR="004B6F38" w:rsidRDefault="004B6F38" w:rsidP="004B6F38">
      <w:r>
        <w:t>-</w:t>
      </w:r>
      <w:r>
        <w:tab/>
        <w:t>Flujo alterno</w:t>
      </w:r>
    </w:p>
    <w:p w:rsidR="004B6F38" w:rsidRDefault="004B6F38" w:rsidP="004B6F38">
      <w:r>
        <w:t>-</w:t>
      </w:r>
      <w:r>
        <w:tab/>
        <w:t>El administrador ingresa datos incorrectos.</w:t>
      </w:r>
    </w:p>
    <w:p w:rsidR="004B6F38" w:rsidRDefault="004B6F38" w:rsidP="004B6F38">
      <w:r>
        <w:t>-</w:t>
      </w:r>
      <w:r>
        <w:tab/>
        <w:t>El sistema mandara mensaje “Error de usuario y contraseña”.</w:t>
      </w:r>
    </w:p>
    <w:p w:rsidR="004B6F38" w:rsidRDefault="004B6F38" w:rsidP="004B6F38">
      <w:pPr>
        <w:rPr>
          <w:lang w:val="en-US"/>
        </w:rPr>
      </w:pPr>
      <w:r>
        <w:t>-</w:t>
      </w:r>
      <w:r>
        <w:tab/>
        <w:t>El sistema denegara cualquier acción que deseen realizar.</w:t>
      </w:r>
    </w:p>
    <w:p w:rsidR="00257F14" w:rsidRDefault="00257F14">
      <w:pPr>
        <w:rPr>
          <w:lang w:val="en-US"/>
        </w:rPr>
      </w:pPr>
    </w:p>
    <w:sectPr w:rsidR="00257F14">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CD7" w:rsidRDefault="007C7CD7">
      <w:pPr>
        <w:spacing w:line="240" w:lineRule="auto"/>
      </w:pPr>
      <w:r>
        <w:separator/>
      </w:r>
    </w:p>
  </w:endnote>
  <w:endnote w:type="continuationSeparator" w:id="0">
    <w:p w:rsidR="007C7CD7" w:rsidRDefault="007C7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C8" w:rsidRDefault="00257F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1FC8" w:rsidRDefault="001B1FC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1FC8">
      <w:tc>
        <w:tcPr>
          <w:tcW w:w="3162" w:type="dxa"/>
          <w:tcBorders>
            <w:top w:val="nil"/>
            <w:left w:val="nil"/>
            <w:bottom w:val="nil"/>
            <w:right w:val="nil"/>
          </w:tcBorders>
        </w:tcPr>
        <w:p w:rsidR="001B1FC8" w:rsidRDefault="00257F14">
          <w:pPr>
            <w:ind w:right="360"/>
          </w:pPr>
          <w:r>
            <w:t>Académico</w:t>
          </w:r>
        </w:p>
        <w:p w:rsidR="001B1FC8" w:rsidRDefault="00257F14">
          <w:pPr>
            <w:ind w:right="360"/>
          </w:pPr>
          <w:r>
            <w:t>Fuente:Rational Software Co.</w:t>
          </w:r>
        </w:p>
      </w:tc>
      <w:tc>
        <w:tcPr>
          <w:tcW w:w="3162" w:type="dxa"/>
          <w:tcBorders>
            <w:top w:val="nil"/>
            <w:left w:val="nil"/>
            <w:bottom w:val="nil"/>
            <w:right w:val="nil"/>
          </w:tcBorders>
        </w:tcPr>
        <w:p w:rsidR="001B1FC8" w:rsidRDefault="00257F14">
          <w:pPr>
            <w:jc w:val="center"/>
          </w:pPr>
          <w:r>
            <w:t>DIC-UTN-MEX</w:t>
          </w:r>
        </w:p>
      </w:tc>
      <w:tc>
        <w:tcPr>
          <w:tcW w:w="3162" w:type="dxa"/>
          <w:tcBorders>
            <w:top w:val="nil"/>
            <w:left w:val="nil"/>
            <w:bottom w:val="nil"/>
            <w:right w:val="nil"/>
          </w:tcBorders>
        </w:tcPr>
        <w:p w:rsidR="001B1FC8" w:rsidRDefault="00257F14">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EA5198">
            <w:rPr>
              <w:rStyle w:val="Nmerodepgina"/>
              <w:noProof/>
            </w:rPr>
            <w:t>11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A5198">
            <w:rPr>
              <w:rStyle w:val="Nmerodepgina"/>
              <w:noProof/>
            </w:rPr>
            <w:t>16</w:t>
          </w:r>
          <w:r>
            <w:rPr>
              <w:rStyle w:val="Nmerodepgina"/>
            </w:rPr>
            <w:fldChar w:fldCharType="end"/>
          </w:r>
        </w:p>
      </w:tc>
    </w:tr>
  </w:tbl>
  <w:p w:rsidR="001B1FC8" w:rsidRDefault="001B1FC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C8" w:rsidRDefault="001B1F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CD7" w:rsidRDefault="007C7CD7">
      <w:pPr>
        <w:spacing w:line="240" w:lineRule="auto"/>
      </w:pPr>
      <w:r>
        <w:separator/>
      </w:r>
    </w:p>
  </w:footnote>
  <w:footnote w:type="continuationSeparator" w:id="0">
    <w:p w:rsidR="007C7CD7" w:rsidRDefault="007C7C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C8" w:rsidRDefault="001B1FC8">
    <w:pPr>
      <w:rPr>
        <w:sz w:val="24"/>
      </w:rPr>
    </w:pPr>
  </w:p>
  <w:p w:rsidR="001B1FC8" w:rsidRDefault="001B1FC8">
    <w:pPr>
      <w:pBdr>
        <w:top w:val="single" w:sz="6" w:space="1" w:color="auto"/>
      </w:pBdr>
      <w:rPr>
        <w:sz w:val="24"/>
      </w:rPr>
    </w:pPr>
  </w:p>
  <w:p w:rsidR="001B1FC8" w:rsidRDefault="001B1FC8">
    <w:pPr>
      <w:pBdr>
        <w:bottom w:val="single" w:sz="6" w:space="1" w:color="auto"/>
      </w:pBdr>
      <w:jc w:val="right"/>
      <w:rPr>
        <w:sz w:val="24"/>
      </w:rPr>
    </w:pPr>
  </w:p>
  <w:p w:rsidR="001B1FC8" w:rsidRDefault="001B1FC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1FC8">
      <w:tc>
        <w:tcPr>
          <w:tcW w:w="6379" w:type="dxa"/>
        </w:tcPr>
        <w:p w:rsidR="001B1FC8" w:rsidRDefault="007C7CD7">
          <w:fldSimple w:instr=" SUBJECT  \* MERGEFORMAT ">
            <w:r w:rsidR="00257F14">
              <w:t>&lt;Nombre del Proyecto&gt;</w:t>
            </w:r>
          </w:fldSimple>
          <w:r w:rsidR="009B571C">
            <w:t xml:space="preserve"> ALL SERVICES</w:t>
          </w:r>
        </w:p>
      </w:tc>
      <w:tc>
        <w:tcPr>
          <w:tcW w:w="3179" w:type="dxa"/>
        </w:tcPr>
        <w:p w:rsidR="001B1FC8" w:rsidRDefault="00117A83">
          <w:pPr>
            <w:tabs>
              <w:tab w:val="left" w:pos="1135"/>
            </w:tabs>
            <w:spacing w:before="40"/>
            <w:ind w:right="68"/>
          </w:pPr>
          <w:r>
            <w:t xml:space="preserve">  Versión:           &lt;2</w:t>
          </w:r>
          <w:r w:rsidR="00257F14">
            <w:t>.0&gt;</w:t>
          </w:r>
        </w:p>
      </w:tc>
    </w:tr>
    <w:tr w:rsidR="001B1FC8">
      <w:tc>
        <w:tcPr>
          <w:tcW w:w="6379" w:type="dxa"/>
        </w:tcPr>
        <w:p w:rsidR="001B1FC8" w:rsidRDefault="007C7CD7">
          <w:fldSimple w:instr=" TITLE  \* MERGEFORMAT ">
            <w:r w:rsidR="00257F14">
              <w:t>Modelo de Requerimientos</w:t>
            </w:r>
          </w:fldSimple>
        </w:p>
      </w:tc>
      <w:tc>
        <w:tcPr>
          <w:tcW w:w="3179" w:type="dxa"/>
        </w:tcPr>
        <w:p w:rsidR="001B1FC8" w:rsidRDefault="00117A83">
          <w:r>
            <w:t xml:space="preserve">  Fecha:  &lt;07/04</w:t>
          </w:r>
          <w:r w:rsidR="009B571C">
            <w:t>/2021</w:t>
          </w:r>
          <w:r w:rsidR="00257F14">
            <w:t>&gt;</w:t>
          </w:r>
        </w:p>
      </w:tc>
    </w:tr>
    <w:tr w:rsidR="001B1FC8">
      <w:tc>
        <w:tcPr>
          <w:tcW w:w="9558" w:type="dxa"/>
          <w:gridSpan w:val="2"/>
        </w:tcPr>
        <w:p w:rsidR="001B1FC8" w:rsidRDefault="00257F14">
          <w:r>
            <w:t>&lt;Identificador del Documento&gt;</w:t>
          </w:r>
          <w:r w:rsidR="009B571C">
            <w:t>//AL</w:t>
          </w:r>
        </w:p>
      </w:tc>
    </w:tr>
  </w:tbl>
  <w:p w:rsidR="001B1FC8" w:rsidRDefault="001B1FC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C8" w:rsidRDefault="001B1FC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65665"/>
    <w:multiLevelType w:val="hybridMultilevel"/>
    <w:tmpl w:val="5BD44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C4A31"/>
    <w:multiLevelType w:val="hybridMultilevel"/>
    <w:tmpl w:val="D9484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FA5CED"/>
    <w:multiLevelType w:val="multilevel"/>
    <w:tmpl w:val="C3C02170"/>
    <w:lvl w:ilvl="0">
      <w:start w:val="4"/>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FB4CA9"/>
    <w:multiLevelType w:val="hybridMultilevel"/>
    <w:tmpl w:val="8F288204"/>
    <w:lvl w:ilvl="0" w:tplc="080A0001">
      <w:start w:val="1"/>
      <w:numFmt w:val="bullet"/>
      <w:lvlText w:val=""/>
      <w:lvlJc w:val="left"/>
      <w:pPr>
        <w:ind w:left="1080" w:hanging="72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575E58"/>
    <w:multiLevelType w:val="hybridMultilevel"/>
    <w:tmpl w:val="54E07D1A"/>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C546BC"/>
    <w:multiLevelType w:val="hybridMultilevel"/>
    <w:tmpl w:val="4B22E9A6"/>
    <w:lvl w:ilvl="0" w:tplc="0FA46F1E">
      <w:start w:val="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4E11A8"/>
    <w:multiLevelType w:val="hybridMultilevel"/>
    <w:tmpl w:val="1CD09B7A"/>
    <w:lvl w:ilvl="0" w:tplc="080A0001">
      <w:start w:val="1"/>
      <w:numFmt w:val="bullet"/>
      <w:lvlText w:val=""/>
      <w:lvlJc w:val="left"/>
      <w:pPr>
        <w:ind w:left="1080" w:hanging="72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6C043E"/>
    <w:multiLevelType w:val="hybridMultilevel"/>
    <w:tmpl w:val="C7463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4E34E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2305F1"/>
    <w:multiLevelType w:val="multilevel"/>
    <w:tmpl w:val="C3C02170"/>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8E176FC"/>
    <w:multiLevelType w:val="hybridMultilevel"/>
    <w:tmpl w:val="DDE404F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5A5831FB"/>
    <w:multiLevelType w:val="multilevel"/>
    <w:tmpl w:val="45C2A94A"/>
    <w:lvl w:ilvl="0">
      <w:start w:val="5"/>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5BB86B93"/>
    <w:multiLevelType w:val="hybridMultilevel"/>
    <w:tmpl w:val="6ECCE7C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203959"/>
    <w:multiLevelType w:val="hybridMultilevel"/>
    <w:tmpl w:val="9FB8F52A"/>
    <w:lvl w:ilvl="0" w:tplc="0A1089BE">
      <w:start w:val="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35689A"/>
    <w:multiLevelType w:val="multilevel"/>
    <w:tmpl w:val="45C2A94A"/>
    <w:lvl w:ilvl="0">
      <w:start w:val="5"/>
      <w:numFmt w:val="decimal"/>
      <w:lvlText w:val="%1.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557342"/>
    <w:multiLevelType w:val="multilevel"/>
    <w:tmpl w:val="AD588DC2"/>
    <w:lvl w:ilvl="0">
      <w:start w:val="4"/>
      <w:numFmt w:val="decimal"/>
      <w:lvlText w:val="%1.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552DF2"/>
    <w:multiLevelType w:val="multilevel"/>
    <w:tmpl w:val="B986C058"/>
    <w:lvl w:ilvl="0">
      <w:start w:val="7"/>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36"/>
  </w:num>
  <w:num w:numId="4">
    <w:abstractNumId w:val="24"/>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4"/>
  </w:num>
  <w:num w:numId="9">
    <w:abstractNumId w:val="4"/>
  </w:num>
  <w:num w:numId="10">
    <w:abstractNumId w:val="15"/>
  </w:num>
  <w:num w:numId="11">
    <w:abstractNumId w:val="13"/>
  </w:num>
  <w:num w:numId="12">
    <w:abstractNumId w:val="33"/>
  </w:num>
  <w:num w:numId="13">
    <w:abstractNumId w:val="12"/>
  </w:num>
  <w:num w:numId="14">
    <w:abstractNumId w:val="5"/>
  </w:num>
  <w:num w:numId="15">
    <w:abstractNumId w:val="31"/>
  </w:num>
  <w:num w:numId="16">
    <w:abstractNumId w:val="22"/>
  </w:num>
  <w:num w:numId="17">
    <w:abstractNumId w:val="8"/>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8"/>
  </w:num>
  <w:num w:numId="22">
    <w:abstractNumId w:val="35"/>
  </w:num>
  <w:num w:numId="23">
    <w:abstractNumId w:val="20"/>
  </w:num>
  <w:num w:numId="24">
    <w:abstractNumId w:val="27"/>
  </w:num>
  <w:num w:numId="25">
    <w:abstractNumId w:val="32"/>
  </w:num>
  <w:num w:numId="26">
    <w:abstractNumId w:val="7"/>
  </w:num>
  <w:num w:numId="27">
    <w:abstractNumId w:val="21"/>
  </w:num>
  <w:num w:numId="28">
    <w:abstractNumId w:val="30"/>
  </w:num>
  <w:num w:numId="29">
    <w:abstractNumId w:val="2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1"/>
  </w:num>
  <w:num w:numId="33">
    <w:abstractNumId w:val="6"/>
  </w:num>
  <w:num w:numId="34">
    <w:abstractNumId w:val="3"/>
  </w:num>
  <w:num w:numId="35">
    <w:abstractNumId w:val="29"/>
  </w:num>
  <w:num w:numId="36">
    <w:abstractNumId w:val="9"/>
  </w:num>
  <w:num w:numId="37">
    <w:abstractNumId w:val="18"/>
  </w:num>
  <w:num w:numId="38">
    <w:abstractNumId w:val="1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9" w:dllVersion="512" w:checkStyle="1"/>
  <w:activeWritingStyle w:appName="MSWord" w:lang="es-ES_tradnl" w:vendorID="9" w:dllVersion="512"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14"/>
    <w:rsid w:val="000269A4"/>
    <w:rsid w:val="000475A9"/>
    <w:rsid w:val="00117A83"/>
    <w:rsid w:val="00123844"/>
    <w:rsid w:val="001A5FF9"/>
    <w:rsid w:val="001B1FC8"/>
    <w:rsid w:val="00257F14"/>
    <w:rsid w:val="003433AE"/>
    <w:rsid w:val="003872FF"/>
    <w:rsid w:val="00420F7F"/>
    <w:rsid w:val="004B6F38"/>
    <w:rsid w:val="004C2968"/>
    <w:rsid w:val="005046EA"/>
    <w:rsid w:val="00544BF6"/>
    <w:rsid w:val="00612EBB"/>
    <w:rsid w:val="006A21DB"/>
    <w:rsid w:val="006C692C"/>
    <w:rsid w:val="007C7CD7"/>
    <w:rsid w:val="00807E95"/>
    <w:rsid w:val="008524FA"/>
    <w:rsid w:val="008E4B51"/>
    <w:rsid w:val="009B571C"/>
    <w:rsid w:val="00AA263A"/>
    <w:rsid w:val="00B20EC1"/>
    <w:rsid w:val="00C1277B"/>
    <w:rsid w:val="00C45893"/>
    <w:rsid w:val="00D21214"/>
    <w:rsid w:val="00D93F13"/>
    <w:rsid w:val="00EA5198"/>
    <w:rsid w:val="00EF3F4A"/>
    <w:rsid w:val="00F56415"/>
    <w:rsid w:val="00F83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27DC633-A98A-489A-8E30-463C9FF7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s-E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120" w:after="120"/>
    </w:pPr>
    <w:rPr>
      <w:rFonts w:ascii="Arial" w:hAnsi="Arial"/>
      <w:b/>
      <w:bCs/>
      <w:szCs w:val="24"/>
    </w:rPr>
  </w:style>
  <w:style w:type="paragraph" w:styleId="TDC2">
    <w:name w:val="toc 2"/>
    <w:basedOn w:val="Normal"/>
    <w:next w:val="Normal"/>
    <w:uiPriority w:val="39"/>
    <w:pPr>
      <w:ind w:left="200"/>
    </w:pPr>
    <w:rPr>
      <w:rFonts w:ascii="Arial" w:hAnsi="Arial"/>
      <w:b/>
      <w:szCs w:val="24"/>
    </w:rPr>
  </w:style>
  <w:style w:type="paragraph" w:styleId="TDC3">
    <w:name w:val="toc 3"/>
    <w:basedOn w:val="Normal"/>
    <w:next w:val="Normal"/>
    <w:uiPriority w:val="39"/>
    <w:pPr>
      <w:ind w:left="601"/>
    </w:pPr>
    <w:rPr>
      <w:rFonts w:ascii="Arial" w:hAnsi="Arial"/>
      <w:b/>
      <w:iCs/>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uiPriority w:val="39"/>
    <w:pPr>
      <w:ind w:left="851"/>
    </w:pPr>
    <w:rPr>
      <w:rFonts w:ascii="Arial" w:hAnsi="Arial" w:cs="Arial"/>
      <w:b/>
      <w:bCs/>
      <w:szCs w:val="21"/>
    </w:rPr>
  </w:style>
  <w:style w:type="paragraph" w:styleId="TDC5">
    <w:name w:val="toc 5"/>
    <w:basedOn w:val="Normal"/>
    <w:next w:val="Normal"/>
    <w:autoRedefine/>
    <w:semiHidden/>
    <w:pPr>
      <w:ind w:left="800"/>
    </w:pPr>
    <w:rPr>
      <w:szCs w:val="21"/>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rPr>
      <w:szCs w:val="21"/>
    </w:rPr>
  </w:style>
  <w:style w:type="paragraph" w:styleId="TDC7">
    <w:name w:val="toc 7"/>
    <w:basedOn w:val="Normal"/>
    <w:next w:val="Normal"/>
    <w:autoRedefine/>
    <w:semiHidden/>
    <w:pPr>
      <w:ind w:left="1200"/>
    </w:pPr>
    <w:rPr>
      <w:szCs w:val="21"/>
    </w:rPr>
  </w:style>
  <w:style w:type="paragraph" w:styleId="TDC8">
    <w:name w:val="toc 8"/>
    <w:basedOn w:val="Normal"/>
    <w:next w:val="Normal"/>
    <w:autoRedefine/>
    <w:semiHidden/>
    <w:pPr>
      <w:ind w:left="1400"/>
    </w:pPr>
    <w:rPr>
      <w:szCs w:val="21"/>
    </w:rPr>
  </w:style>
  <w:style w:type="paragraph" w:styleId="TDC9">
    <w:name w:val="toc 9"/>
    <w:basedOn w:val="Normal"/>
    <w:next w:val="Normal"/>
    <w:autoRedefine/>
    <w:semiHidden/>
    <w:pPr>
      <w:ind w:left="1600"/>
    </w:pPr>
    <w:rPr>
      <w:szCs w:val="21"/>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lang w:eastAsia="en-US"/>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F3F4A"/>
    <w:pPr>
      <w:spacing w:after="120"/>
    </w:pPr>
    <w:rPr>
      <w:i/>
      <w:color w:val="0000FF"/>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character" w:styleId="Hipervnculovisitado">
    <w:name w:val="FollowedHyperlink"/>
    <w:basedOn w:val="Fuentedeprrafopredeter"/>
    <w:semiHidden/>
    <w:rPr>
      <w:color w:val="800080"/>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Prrafodelista">
    <w:name w:val="List Paragraph"/>
    <w:basedOn w:val="Normal"/>
    <w:uiPriority w:val="34"/>
    <w:qFormat/>
    <w:rsid w:val="00F83C82"/>
    <w:pPr>
      <w:widowControl/>
      <w:spacing w:line="240" w:lineRule="auto"/>
      <w:ind w:left="720"/>
      <w:contextualSpacing/>
    </w:pPr>
    <w:rPr>
      <w:sz w:val="24"/>
      <w:szCs w:val="24"/>
      <w:lang w:val="es-ES"/>
    </w:rPr>
  </w:style>
  <w:style w:type="paragraph" w:styleId="NormalWeb">
    <w:name w:val="Normal (Web)"/>
    <w:basedOn w:val="Normal"/>
    <w:uiPriority w:val="99"/>
    <w:semiHidden/>
    <w:unhideWhenUsed/>
    <w:rsid w:val="00C1277B"/>
    <w:pPr>
      <w:widowControl/>
      <w:spacing w:before="100" w:beforeAutospacing="1" w:after="100" w:afterAutospacing="1" w:line="240" w:lineRule="auto"/>
    </w:pPr>
    <w:rPr>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Desktop\ESCRITORIO\material%20analisis\Plantilla%20ADSI%20Modelado%20de%20sistema\Modelo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ae0019b50b7af00a2c245908883979b8">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0d281416d805841eb89f09797d65d40d"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EDB44-ADCE-426A-B63E-4044BF6AFAA9}">
  <ds:schemaRefs>
    <ds:schemaRef ds:uri="http://purl.org/dc/elements/1.1/"/>
    <ds:schemaRef ds:uri="http://schemas.openxmlformats.org/package/2006/metadata/core-properties"/>
    <ds:schemaRef ds:uri="58e5ae90-8eca-4525-ba7b-fa2c6a475685"/>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93CD4F4-9EA8-4AC2-8953-A567D35E12F9}"/>
</file>

<file path=customXml/itemProps3.xml><?xml version="1.0" encoding="utf-8"?>
<ds:datastoreItem xmlns:ds="http://schemas.openxmlformats.org/officeDocument/2006/customXml" ds:itemID="{C2173B35-570E-42C6-81B4-C4AE3C5988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ModeloRequerimientos</Template>
  <TotalTime>0</TotalTime>
  <Pages>16</Pages>
  <Words>3122</Words>
  <Characters>19619</Characters>
  <Application>Microsoft Office Word</Application>
  <DocSecurity>0</DocSecurity>
  <Lines>163</Lines>
  <Paragraphs>45</Paragraphs>
  <ScaleCrop>false</ScaleCrop>
  <HeadingPairs>
    <vt:vector size="2" baseType="variant">
      <vt:variant>
        <vt:lpstr>Título</vt:lpstr>
      </vt:variant>
      <vt:variant>
        <vt:i4>1</vt:i4>
      </vt:variant>
    </vt:vector>
  </HeadingPairs>
  <TitlesOfParts>
    <vt:vector size="1" baseType="lpstr">
      <vt:lpstr>Modelo de Requerimientos</vt:lpstr>
    </vt:vector>
  </TitlesOfParts>
  <Company>&lt;Nombre de la Empresa&gt;</Company>
  <LinksUpToDate>false</LinksUpToDate>
  <CharactersWithSpaces>22696</CharactersWithSpaces>
  <SharedDoc>false</SharedDoc>
  <HLinks>
    <vt:vector size="198" baseType="variant">
      <vt:variant>
        <vt:i4>1048632</vt:i4>
      </vt:variant>
      <vt:variant>
        <vt:i4>200</vt:i4>
      </vt:variant>
      <vt:variant>
        <vt:i4>0</vt:i4>
      </vt:variant>
      <vt:variant>
        <vt:i4>5</vt:i4>
      </vt:variant>
      <vt:variant>
        <vt:lpwstr/>
      </vt:variant>
      <vt:variant>
        <vt:lpwstr>_Toc84850385</vt:lpwstr>
      </vt:variant>
      <vt:variant>
        <vt:i4>1114168</vt:i4>
      </vt:variant>
      <vt:variant>
        <vt:i4>194</vt:i4>
      </vt:variant>
      <vt:variant>
        <vt:i4>0</vt:i4>
      </vt:variant>
      <vt:variant>
        <vt:i4>5</vt:i4>
      </vt:variant>
      <vt:variant>
        <vt:lpwstr/>
      </vt:variant>
      <vt:variant>
        <vt:lpwstr>_Toc84850384</vt:lpwstr>
      </vt:variant>
      <vt:variant>
        <vt:i4>1441848</vt:i4>
      </vt:variant>
      <vt:variant>
        <vt:i4>188</vt:i4>
      </vt:variant>
      <vt:variant>
        <vt:i4>0</vt:i4>
      </vt:variant>
      <vt:variant>
        <vt:i4>5</vt:i4>
      </vt:variant>
      <vt:variant>
        <vt:lpwstr/>
      </vt:variant>
      <vt:variant>
        <vt:lpwstr>_Toc84850383</vt:lpwstr>
      </vt:variant>
      <vt:variant>
        <vt:i4>1507384</vt:i4>
      </vt:variant>
      <vt:variant>
        <vt:i4>182</vt:i4>
      </vt:variant>
      <vt:variant>
        <vt:i4>0</vt:i4>
      </vt:variant>
      <vt:variant>
        <vt:i4>5</vt:i4>
      </vt:variant>
      <vt:variant>
        <vt:lpwstr/>
      </vt:variant>
      <vt:variant>
        <vt:lpwstr>_Toc84850382</vt:lpwstr>
      </vt:variant>
      <vt:variant>
        <vt:i4>1310776</vt:i4>
      </vt:variant>
      <vt:variant>
        <vt:i4>176</vt:i4>
      </vt:variant>
      <vt:variant>
        <vt:i4>0</vt:i4>
      </vt:variant>
      <vt:variant>
        <vt:i4>5</vt:i4>
      </vt:variant>
      <vt:variant>
        <vt:lpwstr/>
      </vt:variant>
      <vt:variant>
        <vt:lpwstr>_Toc84850381</vt:lpwstr>
      </vt:variant>
      <vt:variant>
        <vt:i4>1376312</vt:i4>
      </vt:variant>
      <vt:variant>
        <vt:i4>170</vt:i4>
      </vt:variant>
      <vt:variant>
        <vt:i4>0</vt:i4>
      </vt:variant>
      <vt:variant>
        <vt:i4>5</vt:i4>
      </vt:variant>
      <vt:variant>
        <vt:lpwstr/>
      </vt:variant>
      <vt:variant>
        <vt:lpwstr>_Toc84850380</vt:lpwstr>
      </vt:variant>
      <vt:variant>
        <vt:i4>1835063</vt:i4>
      </vt:variant>
      <vt:variant>
        <vt:i4>164</vt:i4>
      </vt:variant>
      <vt:variant>
        <vt:i4>0</vt:i4>
      </vt:variant>
      <vt:variant>
        <vt:i4>5</vt:i4>
      </vt:variant>
      <vt:variant>
        <vt:lpwstr/>
      </vt:variant>
      <vt:variant>
        <vt:lpwstr>_Toc84850379</vt:lpwstr>
      </vt:variant>
      <vt:variant>
        <vt:i4>1900599</vt:i4>
      </vt:variant>
      <vt:variant>
        <vt:i4>158</vt:i4>
      </vt:variant>
      <vt:variant>
        <vt:i4>0</vt:i4>
      </vt:variant>
      <vt:variant>
        <vt:i4>5</vt:i4>
      </vt:variant>
      <vt:variant>
        <vt:lpwstr/>
      </vt:variant>
      <vt:variant>
        <vt:lpwstr>_Toc84850378</vt:lpwstr>
      </vt:variant>
      <vt:variant>
        <vt:i4>1179703</vt:i4>
      </vt:variant>
      <vt:variant>
        <vt:i4>152</vt:i4>
      </vt:variant>
      <vt:variant>
        <vt:i4>0</vt:i4>
      </vt:variant>
      <vt:variant>
        <vt:i4>5</vt:i4>
      </vt:variant>
      <vt:variant>
        <vt:lpwstr/>
      </vt:variant>
      <vt:variant>
        <vt:lpwstr>_Toc84850377</vt:lpwstr>
      </vt:variant>
      <vt:variant>
        <vt:i4>1245239</vt:i4>
      </vt:variant>
      <vt:variant>
        <vt:i4>146</vt:i4>
      </vt:variant>
      <vt:variant>
        <vt:i4>0</vt:i4>
      </vt:variant>
      <vt:variant>
        <vt:i4>5</vt:i4>
      </vt:variant>
      <vt:variant>
        <vt:lpwstr/>
      </vt:variant>
      <vt:variant>
        <vt:lpwstr>_Toc84850376</vt:lpwstr>
      </vt:variant>
      <vt:variant>
        <vt:i4>1048631</vt:i4>
      </vt:variant>
      <vt:variant>
        <vt:i4>140</vt:i4>
      </vt:variant>
      <vt:variant>
        <vt:i4>0</vt:i4>
      </vt:variant>
      <vt:variant>
        <vt:i4>5</vt:i4>
      </vt:variant>
      <vt:variant>
        <vt:lpwstr/>
      </vt:variant>
      <vt:variant>
        <vt:lpwstr>_Toc84850375</vt:lpwstr>
      </vt:variant>
      <vt:variant>
        <vt:i4>1114167</vt:i4>
      </vt:variant>
      <vt:variant>
        <vt:i4>134</vt:i4>
      </vt:variant>
      <vt:variant>
        <vt:i4>0</vt:i4>
      </vt:variant>
      <vt:variant>
        <vt:i4>5</vt:i4>
      </vt:variant>
      <vt:variant>
        <vt:lpwstr/>
      </vt:variant>
      <vt:variant>
        <vt:lpwstr>_Toc84850374</vt:lpwstr>
      </vt:variant>
      <vt:variant>
        <vt:i4>1441847</vt:i4>
      </vt:variant>
      <vt:variant>
        <vt:i4>128</vt:i4>
      </vt:variant>
      <vt:variant>
        <vt:i4>0</vt:i4>
      </vt:variant>
      <vt:variant>
        <vt:i4>5</vt:i4>
      </vt:variant>
      <vt:variant>
        <vt:lpwstr/>
      </vt:variant>
      <vt:variant>
        <vt:lpwstr>_Toc84850373</vt:lpwstr>
      </vt:variant>
      <vt:variant>
        <vt:i4>1507383</vt:i4>
      </vt:variant>
      <vt:variant>
        <vt:i4>122</vt:i4>
      </vt:variant>
      <vt:variant>
        <vt:i4>0</vt:i4>
      </vt:variant>
      <vt:variant>
        <vt:i4>5</vt:i4>
      </vt:variant>
      <vt:variant>
        <vt:lpwstr/>
      </vt:variant>
      <vt:variant>
        <vt:lpwstr>_Toc84850372</vt:lpwstr>
      </vt:variant>
      <vt:variant>
        <vt:i4>1310775</vt:i4>
      </vt:variant>
      <vt:variant>
        <vt:i4>116</vt:i4>
      </vt:variant>
      <vt:variant>
        <vt:i4>0</vt:i4>
      </vt:variant>
      <vt:variant>
        <vt:i4>5</vt:i4>
      </vt:variant>
      <vt:variant>
        <vt:lpwstr/>
      </vt:variant>
      <vt:variant>
        <vt:lpwstr>_Toc84850371</vt:lpwstr>
      </vt:variant>
      <vt:variant>
        <vt:i4>1376311</vt:i4>
      </vt:variant>
      <vt:variant>
        <vt:i4>110</vt:i4>
      </vt:variant>
      <vt:variant>
        <vt:i4>0</vt:i4>
      </vt:variant>
      <vt:variant>
        <vt:i4>5</vt:i4>
      </vt:variant>
      <vt:variant>
        <vt:lpwstr/>
      </vt:variant>
      <vt:variant>
        <vt:lpwstr>_Toc84850370</vt:lpwstr>
      </vt:variant>
      <vt:variant>
        <vt:i4>1835062</vt:i4>
      </vt:variant>
      <vt:variant>
        <vt:i4>104</vt:i4>
      </vt:variant>
      <vt:variant>
        <vt:i4>0</vt:i4>
      </vt:variant>
      <vt:variant>
        <vt:i4>5</vt:i4>
      </vt:variant>
      <vt:variant>
        <vt:lpwstr/>
      </vt:variant>
      <vt:variant>
        <vt:lpwstr>_Toc84850369</vt:lpwstr>
      </vt:variant>
      <vt:variant>
        <vt:i4>1900598</vt:i4>
      </vt:variant>
      <vt:variant>
        <vt:i4>98</vt:i4>
      </vt:variant>
      <vt:variant>
        <vt:i4>0</vt:i4>
      </vt:variant>
      <vt:variant>
        <vt:i4>5</vt:i4>
      </vt:variant>
      <vt:variant>
        <vt:lpwstr/>
      </vt:variant>
      <vt:variant>
        <vt:lpwstr>_Toc84850368</vt:lpwstr>
      </vt:variant>
      <vt:variant>
        <vt:i4>1179702</vt:i4>
      </vt:variant>
      <vt:variant>
        <vt:i4>92</vt:i4>
      </vt:variant>
      <vt:variant>
        <vt:i4>0</vt:i4>
      </vt:variant>
      <vt:variant>
        <vt:i4>5</vt:i4>
      </vt:variant>
      <vt:variant>
        <vt:lpwstr/>
      </vt:variant>
      <vt:variant>
        <vt:lpwstr>_Toc84850367</vt:lpwstr>
      </vt:variant>
      <vt:variant>
        <vt:i4>1245238</vt:i4>
      </vt:variant>
      <vt:variant>
        <vt:i4>86</vt:i4>
      </vt:variant>
      <vt:variant>
        <vt:i4>0</vt:i4>
      </vt:variant>
      <vt:variant>
        <vt:i4>5</vt:i4>
      </vt:variant>
      <vt:variant>
        <vt:lpwstr/>
      </vt:variant>
      <vt:variant>
        <vt:lpwstr>_Toc84850366</vt:lpwstr>
      </vt:variant>
      <vt:variant>
        <vt:i4>1048630</vt:i4>
      </vt:variant>
      <vt:variant>
        <vt:i4>80</vt:i4>
      </vt:variant>
      <vt:variant>
        <vt:i4>0</vt:i4>
      </vt:variant>
      <vt:variant>
        <vt:i4>5</vt:i4>
      </vt:variant>
      <vt:variant>
        <vt:lpwstr/>
      </vt:variant>
      <vt:variant>
        <vt:lpwstr>_Toc84850365</vt:lpwstr>
      </vt:variant>
      <vt:variant>
        <vt:i4>1114166</vt:i4>
      </vt:variant>
      <vt:variant>
        <vt:i4>74</vt:i4>
      </vt:variant>
      <vt:variant>
        <vt:i4>0</vt:i4>
      </vt:variant>
      <vt:variant>
        <vt:i4>5</vt:i4>
      </vt:variant>
      <vt:variant>
        <vt:lpwstr/>
      </vt:variant>
      <vt:variant>
        <vt:lpwstr>_Toc84850364</vt:lpwstr>
      </vt:variant>
      <vt:variant>
        <vt:i4>1441846</vt:i4>
      </vt:variant>
      <vt:variant>
        <vt:i4>68</vt:i4>
      </vt:variant>
      <vt:variant>
        <vt:i4>0</vt:i4>
      </vt:variant>
      <vt:variant>
        <vt:i4>5</vt:i4>
      </vt:variant>
      <vt:variant>
        <vt:lpwstr/>
      </vt:variant>
      <vt:variant>
        <vt:lpwstr>_Toc84850363</vt:lpwstr>
      </vt:variant>
      <vt:variant>
        <vt:i4>1507382</vt:i4>
      </vt:variant>
      <vt:variant>
        <vt:i4>62</vt:i4>
      </vt:variant>
      <vt:variant>
        <vt:i4>0</vt:i4>
      </vt:variant>
      <vt:variant>
        <vt:i4>5</vt:i4>
      </vt:variant>
      <vt:variant>
        <vt:lpwstr/>
      </vt:variant>
      <vt:variant>
        <vt:lpwstr>_Toc84850362</vt:lpwstr>
      </vt:variant>
      <vt:variant>
        <vt:i4>1310774</vt:i4>
      </vt:variant>
      <vt:variant>
        <vt:i4>56</vt:i4>
      </vt:variant>
      <vt:variant>
        <vt:i4>0</vt:i4>
      </vt:variant>
      <vt:variant>
        <vt:i4>5</vt:i4>
      </vt:variant>
      <vt:variant>
        <vt:lpwstr/>
      </vt:variant>
      <vt:variant>
        <vt:lpwstr>_Toc84850361</vt:lpwstr>
      </vt:variant>
      <vt:variant>
        <vt:i4>1376310</vt:i4>
      </vt:variant>
      <vt:variant>
        <vt:i4>50</vt:i4>
      </vt:variant>
      <vt:variant>
        <vt:i4>0</vt:i4>
      </vt:variant>
      <vt:variant>
        <vt:i4>5</vt:i4>
      </vt:variant>
      <vt:variant>
        <vt:lpwstr/>
      </vt:variant>
      <vt:variant>
        <vt:lpwstr>_Toc84850360</vt:lpwstr>
      </vt:variant>
      <vt:variant>
        <vt:i4>1835061</vt:i4>
      </vt:variant>
      <vt:variant>
        <vt:i4>44</vt:i4>
      </vt:variant>
      <vt:variant>
        <vt:i4>0</vt:i4>
      </vt:variant>
      <vt:variant>
        <vt:i4>5</vt:i4>
      </vt:variant>
      <vt:variant>
        <vt:lpwstr/>
      </vt:variant>
      <vt:variant>
        <vt:lpwstr>_Toc84850359</vt:lpwstr>
      </vt:variant>
      <vt:variant>
        <vt:i4>1900597</vt:i4>
      </vt:variant>
      <vt:variant>
        <vt:i4>38</vt:i4>
      </vt:variant>
      <vt:variant>
        <vt:i4>0</vt:i4>
      </vt:variant>
      <vt:variant>
        <vt:i4>5</vt:i4>
      </vt:variant>
      <vt:variant>
        <vt:lpwstr/>
      </vt:variant>
      <vt:variant>
        <vt:lpwstr>_Toc84850358</vt:lpwstr>
      </vt:variant>
      <vt:variant>
        <vt:i4>1179701</vt:i4>
      </vt:variant>
      <vt:variant>
        <vt:i4>32</vt:i4>
      </vt:variant>
      <vt:variant>
        <vt:i4>0</vt:i4>
      </vt:variant>
      <vt:variant>
        <vt:i4>5</vt:i4>
      </vt:variant>
      <vt:variant>
        <vt:lpwstr/>
      </vt:variant>
      <vt:variant>
        <vt:lpwstr>_Toc84850357</vt:lpwstr>
      </vt:variant>
      <vt:variant>
        <vt:i4>1245237</vt:i4>
      </vt:variant>
      <vt:variant>
        <vt:i4>26</vt:i4>
      </vt:variant>
      <vt:variant>
        <vt:i4>0</vt:i4>
      </vt:variant>
      <vt:variant>
        <vt:i4>5</vt:i4>
      </vt:variant>
      <vt:variant>
        <vt:lpwstr/>
      </vt:variant>
      <vt:variant>
        <vt:lpwstr>_Toc84850356</vt:lpwstr>
      </vt:variant>
      <vt:variant>
        <vt:i4>1048629</vt:i4>
      </vt:variant>
      <vt:variant>
        <vt:i4>20</vt:i4>
      </vt:variant>
      <vt:variant>
        <vt:i4>0</vt:i4>
      </vt:variant>
      <vt:variant>
        <vt:i4>5</vt:i4>
      </vt:variant>
      <vt:variant>
        <vt:lpwstr/>
      </vt:variant>
      <vt:variant>
        <vt:lpwstr>_Toc84850355</vt:lpwstr>
      </vt:variant>
      <vt:variant>
        <vt:i4>1114165</vt:i4>
      </vt:variant>
      <vt:variant>
        <vt:i4>14</vt:i4>
      </vt:variant>
      <vt:variant>
        <vt:i4>0</vt:i4>
      </vt:variant>
      <vt:variant>
        <vt:i4>5</vt:i4>
      </vt:variant>
      <vt:variant>
        <vt:lpwstr/>
      </vt:variant>
      <vt:variant>
        <vt:lpwstr>_Toc84850354</vt:lpwstr>
      </vt:variant>
      <vt:variant>
        <vt:i4>1441845</vt:i4>
      </vt:variant>
      <vt:variant>
        <vt:i4>8</vt:i4>
      </vt:variant>
      <vt:variant>
        <vt:i4>0</vt:i4>
      </vt:variant>
      <vt:variant>
        <vt:i4>5</vt:i4>
      </vt:variant>
      <vt:variant>
        <vt:lpwstr/>
      </vt:variant>
      <vt:variant>
        <vt:lpwstr>_Toc84850353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Requerimientos</dc:title>
  <dc:subject>&lt;Nombre del Proyecto&gt;</dc:subject>
  <dc:creator>NANCY</dc:creator>
  <cp:lastModifiedBy>NANCY</cp:lastModifiedBy>
  <cp:revision>2</cp:revision>
  <cp:lastPrinted>2002-09-24T15:09:00Z</cp:lastPrinted>
  <dcterms:created xsi:type="dcterms:W3CDTF">2022-02-17T22:54:00Z</dcterms:created>
  <dcterms:modified xsi:type="dcterms:W3CDTF">2022-02-17T22:54:00Z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